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76FE4" w14:paraId="1D1932E7" w14:textId="77777777" w:rsidTr="00255C7A">
        <w:trPr>
          <w:trHeight w:val="4410"/>
        </w:trPr>
        <w:tc>
          <w:tcPr>
            <w:tcW w:w="3600" w:type="dxa"/>
            <w:vAlign w:val="bottom"/>
          </w:tcPr>
          <w:p w14:paraId="4C77C246" w14:textId="77777777" w:rsidR="001B2ABD" w:rsidRDefault="00CF68C0" w:rsidP="00145D16">
            <w:pPr>
              <w:tabs>
                <w:tab w:val="left" w:pos="990"/>
              </w:tabs>
            </w:pPr>
            <w:r>
              <w:t xml:space="preserve"> </w:t>
            </w:r>
            <w:r w:rsidR="00AA28F0" w:rsidRPr="00D76FE4">
              <w:rPr>
                <w:noProof/>
              </w:rPr>
              <mc:AlternateContent>
                <mc:Choice Requires="wps">
                  <w:drawing>
                    <wp:inline distT="0" distB="0" distL="0" distR="0" wp14:anchorId="7B6956C2" wp14:editId="1332421C">
                      <wp:extent cx="2122805" cy="2122805"/>
                      <wp:effectExtent l="0" t="0" r="0" b="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2BD8EA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" stroked="f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734FB42F" w14:textId="1BB6BCDA" w:rsidR="00BB33C7" w:rsidRPr="00D76FE4" w:rsidRDefault="00BB33C7" w:rsidP="00145D16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53C05D38" w14:textId="77777777" w:rsidR="001B2ABD" w:rsidRPr="00D76FE4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2C866B6" w14:textId="200C0D52" w:rsidR="001B2ABD" w:rsidRPr="00D76FE4" w:rsidRDefault="004D0EEC" w:rsidP="00FE0D9D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Syed</w:t>
            </w:r>
            <w:r w:rsidR="00A81C4F" w:rsidRPr="00D76FE4">
              <w:rPr>
                <w:sz w:val="40"/>
                <w:szCs w:val="40"/>
              </w:rPr>
              <w:t xml:space="preserve"> </w:t>
            </w:r>
            <w:r w:rsidR="00991F0D">
              <w:rPr>
                <w:sz w:val="40"/>
                <w:szCs w:val="40"/>
              </w:rPr>
              <w:t xml:space="preserve">muhitur </w:t>
            </w:r>
            <w:r w:rsidR="00A81C4F" w:rsidRPr="00D76FE4">
              <w:rPr>
                <w:sz w:val="40"/>
                <w:szCs w:val="40"/>
              </w:rPr>
              <w:t>Rahman</w:t>
            </w:r>
            <w:bookmarkStart w:id="0" w:name="_GoBack"/>
            <w:bookmarkEnd w:id="0"/>
          </w:p>
        </w:tc>
      </w:tr>
      <w:tr w:rsidR="001B2ABD" w:rsidRPr="00D76FE4" w14:paraId="4CEB2FBF" w14:textId="77777777" w:rsidTr="00255C7A">
        <w:tc>
          <w:tcPr>
            <w:tcW w:w="3600" w:type="dxa"/>
          </w:tcPr>
          <w:p w14:paraId="6E473BE5" w14:textId="6FF7D21C" w:rsidR="00DD049E" w:rsidRDefault="00B903A1" w:rsidP="00DD04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Canberra</w:t>
            </w:r>
            <w:r w:rsidR="000863FF">
              <w:rPr>
                <w:sz w:val="32"/>
                <w:szCs w:val="32"/>
              </w:rPr>
              <w:t>,</w:t>
            </w:r>
          </w:p>
          <w:p w14:paraId="7B5FD545" w14:textId="4DA25772" w:rsidR="00FC6843" w:rsidRDefault="00F26BDB" w:rsidP="00DD04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ACT, </w:t>
            </w:r>
            <w:r w:rsidR="00CF39DA">
              <w:rPr>
                <w:sz w:val="32"/>
                <w:szCs w:val="32"/>
              </w:rPr>
              <w:t>Australia</w:t>
            </w:r>
            <w:r w:rsidR="00323FEF">
              <w:rPr>
                <w:sz w:val="32"/>
                <w:szCs w:val="32"/>
              </w:rPr>
              <w:t>.</w:t>
            </w:r>
          </w:p>
          <w:p w14:paraId="68019F3B" w14:textId="77777777" w:rsidR="00445900" w:rsidRDefault="00445900" w:rsidP="00DD049E">
            <w:pPr>
              <w:rPr>
                <w:sz w:val="32"/>
                <w:szCs w:val="32"/>
              </w:rPr>
            </w:pPr>
          </w:p>
          <w:p w14:paraId="76B2E56D" w14:textId="69406016" w:rsidR="004E70FD" w:rsidRDefault="004E70FD" w:rsidP="004E70FD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profile</w:t>
            </w:r>
          </w:p>
          <w:p w14:paraId="6364FF73" w14:textId="5CB1A0B6" w:rsidR="004E70FD" w:rsidRDefault="004E70FD" w:rsidP="004E70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</w:t>
            </w:r>
            <w:r w:rsidR="0095314B">
              <w:rPr>
                <w:sz w:val="20"/>
                <w:szCs w:val="20"/>
              </w:rPr>
              <w:t>developed</w:t>
            </w:r>
            <w:r>
              <w:rPr>
                <w:sz w:val="20"/>
                <w:szCs w:val="20"/>
              </w:rPr>
              <w:t xml:space="preserve"> a mature and responsible approach to any task that I undertake. As a graduate </w:t>
            </w:r>
            <w:r w:rsidR="007A506A">
              <w:rPr>
                <w:sz w:val="20"/>
                <w:szCs w:val="20"/>
              </w:rPr>
              <w:t>I have supervisory</w:t>
            </w:r>
            <w:r w:rsidR="00906E88">
              <w:rPr>
                <w:sz w:val="20"/>
                <w:szCs w:val="20"/>
              </w:rPr>
              <w:t xml:space="preserve"> and information technology related</w:t>
            </w:r>
            <w:r w:rsidR="007A506A">
              <w:rPr>
                <w:sz w:val="20"/>
                <w:szCs w:val="20"/>
              </w:rPr>
              <w:t xml:space="preserve"> experience across several industries. </w:t>
            </w:r>
            <w:r w:rsidR="00C87F03">
              <w:rPr>
                <w:sz w:val="20"/>
                <w:szCs w:val="20"/>
              </w:rPr>
              <w:t>14 years of provisional training, promoting lateral thinking and quick solution. Proficient in computer operation</w:t>
            </w:r>
            <w:r w:rsidR="00BA5F01">
              <w:rPr>
                <w:sz w:val="20"/>
                <w:szCs w:val="20"/>
              </w:rPr>
              <w:t xml:space="preserve"> and professional communication. Comfortable learning new skills and applying existing experience to new task. Emphasis on professional collaboration</w:t>
            </w:r>
            <w:r w:rsidR="006162BA">
              <w:rPr>
                <w:sz w:val="20"/>
                <w:szCs w:val="20"/>
              </w:rPr>
              <w:t xml:space="preserve"> and problem solving</w:t>
            </w:r>
            <w:r w:rsidR="00D54285">
              <w:rPr>
                <w:sz w:val="20"/>
                <w:szCs w:val="20"/>
              </w:rPr>
              <w:t xml:space="preserve"> on time with excellence</w:t>
            </w:r>
            <w:r w:rsidR="00BA5F01">
              <w:rPr>
                <w:sz w:val="20"/>
                <w:szCs w:val="20"/>
              </w:rPr>
              <w:t>.</w:t>
            </w:r>
            <w:r w:rsidR="00C87F03">
              <w:rPr>
                <w:sz w:val="20"/>
                <w:szCs w:val="20"/>
              </w:rPr>
              <w:t xml:space="preserve"> </w:t>
            </w:r>
          </w:p>
          <w:p w14:paraId="256F4128" w14:textId="77777777" w:rsidR="000254D9" w:rsidRDefault="000254D9" w:rsidP="004E70FD">
            <w:pPr>
              <w:rPr>
                <w:sz w:val="20"/>
                <w:szCs w:val="20"/>
              </w:rPr>
            </w:pPr>
          </w:p>
          <w:sdt>
            <w:sdtPr>
              <w:rPr>
                <w:rFonts w:asciiTheme="minorHAnsi" w:hAnsiTheme="minorHAnsi"/>
                <w:sz w:val="20"/>
                <w:szCs w:val="20"/>
              </w:rPr>
              <w:id w:val="-1954003311"/>
              <w:placeholder>
                <w:docPart w:val="EA7A6CDE3C2B4D22A5806F59CE0A8FCF"/>
              </w:placeholder>
              <w:temporary/>
              <w:showingPlcHdr/>
              <w15:appearance w15:val="hidden"/>
            </w:sdtPr>
            <w:sdtEndPr/>
            <w:sdtContent>
              <w:p w14:paraId="4175BC7D" w14:textId="4CCDB70C" w:rsidR="00DF5873" w:rsidRPr="006F70A3" w:rsidRDefault="00CB0055" w:rsidP="006F70A3">
                <w:pPr>
                  <w:pStyle w:val="Heading3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D76FE4">
                  <w:rPr>
                    <w:rFonts w:asciiTheme="minorHAnsi" w:hAnsiTheme="minorHAnsi"/>
                    <w:sz w:val="20"/>
                    <w:szCs w:val="20"/>
                  </w:rPr>
                  <w:t>Contact</w:t>
                </w:r>
              </w:p>
            </w:sdtContent>
          </w:sdt>
          <w:p w14:paraId="3F301A64" w14:textId="2D061B6D" w:rsidR="00DF5873" w:rsidRPr="00D76FE4" w:rsidRDefault="00106291" w:rsidP="00555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Phone: </w:t>
            </w:r>
            <w:r w:rsidR="00535FCA">
              <w:rPr>
                <w:sz w:val="20"/>
                <w:szCs w:val="20"/>
              </w:rPr>
              <w:t>0432809600</w:t>
            </w:r>
          </w:p>
          <w:p w14:paraId="16426ABB" w14:textId="15AFEF18" w:rsidR="00FE6CB1" w:rsidRDefault="00106291" w:rsidP="002A2C11">
            <w:pPr>
              <w:rPr>
                <w:rStyle w:val="gi"/>
                <w:rFonts w:ascii="Helvetica" w:hAnsi="Helvetica"/>
                <w:color w:val="222222"/>
                <w:sz w:val="21"/>
                <w:szCs w:val="21"/>
              </w:rPr>
            </w:pPr>
            <w:r>
              <w:t xml:space="preserve">Email: </w:t>
            </w:r>
            <w:hyperlink r:id="rId12" w:history="1">
              <w:r w:rsidR="00FE6CB1" w:rsidRPr="00051CEF">
                <w:rPr>
                  <w:rStyle w:val="Hyperlink"/>
                  <w:rFonts w:ascii="Helvetica" w:hAnsi="Helvetica"/>
                  <w:sz w:val="21"/>
                  <w:szCs w:val="21"/>
                </w:rPr>
                <w:t>rahmanmuhit19@gmail.com</w:t>
              </w:r>
            </w:hyperlink>
          </w:p>
          <w:p w14:paraId="3A4BA5BB" w14:textId="5BF5C324" w:rsidR="004D3011" w:rsidRPr="00D76FE4" w:rsidRDefault="00424A0E" w:rsidP="00424A0E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D76FE4">
              <w:rPr>
                <w:rFonts w:asciiTheme="minorHAnsi" w:hAnsiTheme="minorHAnsi"/>
                <w:sz w:val="20"/>
                <w:szCs w:val="20"/>
              </w:rPr>
              <w:t>GITHUB:</w:t>
            </w:r>
          </w:p>
          <w:p w14:paraId="51E8570D" w14:textId="104AD15B" w:rsidR="00A40107" w:rsidRDefault="003D6678" w:rsidP="00A40107">
            <w:pPr>
              <w:rPr>
                <w:rStyle w:val="Hyperlink"/>
              </w:rPr>
            </w:pPr>
            <w:hyperlink r:id="rId13" w:history="1">
              <w:r w:rsidR="00A228D5">
                <w:rPr>
                  <w:rStyle w:val="Hyperlink"/>
                </w:rPr>
                <w:t>https://github.com/muhitrahman</w:t>
              </w:r>
            </w:hyperlink>
          </w:p>
          <w:p w14:paraId="6499FBF6" w14:textId="5979739A" w:rsidR="00424A0E" w:rsidRPr="00D76FE4" w:rsidRDefault="00F63D69" w:rsidP="00424A0E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linkedin</w:t>
            </w:r>
            <w:r w:rsidR="00A40107" w:rsidRPr="00D76FE4">
              <w:rPr>
                <w:rFonts w:asciiTheme="minorHAnsi" w:hAnsiTheme="minorHAnsi"/>
                <w:sz w:val="20"/>
                <w:szCs w:val="20"/>
              </w:rPr>
              <w:t>:</w:t>
            </w:r>
          </w:p>
          <w:p w14:paraId="7C20B195" w14:textId="373259C6" w:rsidR="00A40107" w:rsidRDefault="003D6678" w:rsidP="00A40107">
            <w:pPr>
              <w:rPr>
                <w:rStyle w:val="Hyperlink"/>
              </w:rPr>
            </w:pPr>
            <w:hyperlink r:id="rId14" w:history="1">
              <w:r w:rsidR="001219C4">
                <w:rPr>
                  <w:rStyle w:val="Hyperlink"/>
                </w:rPr>
                <w:t>https://www.linkedin.com/in/muhit-rahman-2a3636165/</w:t>
              </w:r>
            </w:hyperlink>
          </w:p>
          <w:p w14:paraId="79D3CBF9" w14:textId="5D23C7AF" w:rsidR="00424A0E" w:rsidRPr="00D76FE4" w:rsidRDefault="00F63D69" w:rsidP="00424A0E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youtube</w:t>
            </w:r>
            <w:r w:rsidR="00424A0E" w:rsidRPr="00D76FE4">
              <w:rPr>
                <w:rFonts w:asciiTheme="minorHAnsi" w:hAnsiTheme="minorHAnsi"/>
                <w:sz w:val="20"/>
                <w:szCs w:val="20"/>
              </w:rPr>
              <w:t>:</w:t>
            </w:r>
          </w:p>
          <w:p w14:paraId="145D4096" w14:textId="26F9233B" w:rsidR="00A40107" w:rsidRPr="00D76FE4" w:rsidRDefault="006437F9" w:rsidP="00A40107">
            <w:pPr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 xml:space="preserve">Channel </w:t>
            </w:r>
            <w:r w:rsidR="00A40107" w:rsidRPr="00D76FE4">
              <w:rPr>
                <w:sz w:val="20"/>
                <w:szCs w:val="20"/>
              </w:rPr>
              <w:t>under construction</w:t>
            </w:r>
          </w:p>
          <w:p w14:paraId="495F6484" w14:textId="13910EAB" w:rsidR="004D3011" w:rsidRPr="00D76FE4" w:rsidRDefault="00CC72F0" w:rsidP="00CB0055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D76FE4">
              <w:rPr>
                <w:rFonts w:asciiTheme="minorHAnsi" w:hAnsiTheme="minorHAnsi"/>
                <w:sz w:val="20"/>
                <w:szCs w:val="20"/>
              </w:rPr>
              <w:t>hobbies:</w:t>
            </w:r>
          </w:p>
          <w:p w14:paraId="1182FC29" w14:textId="155B20CD" w:rsidR="004D3011" w:rsidRPr="00D76FE4" w:rsidRDefault="00B55188" w:rsidP="004D3011">
            <w:pPr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>Soccer</w:t>
            </w:r>
          </w:p>
          <w:p w14:paraId="64061370" w14:textId="3629CA2B" w:rsidR="001A21BD" w:rsidRPr="00D76FE4" w:rsidRDefault="001A21BD" w:rsidP="004D3011">
            <w:pPr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 xml:space="preserve">Movies </w:t>
            </w:r>
          </w:p>
          <w:p w14:paraId="0DBEE2F8" w14:textId="77777777" w:rsidR="00B55188" w:rsidRPr="00D76FE4" w:rsidRDefault="00B55188" w:rsidP="004D3011">
            <w:pPr>
              <w:rPr>
                <w:sz w:val="20"/>
                <w:szCs w:val="20"/>
              </w:rPr>
            </w:pPr>
          </w:p>
          <w:p w14:paraId="2FFA422F" w14:textId="63409A01" w:rsidR="00C5712F" w:rsidRPr="00D76FE4" w:rsidRDefault="00C5712F" w:rsidP="004D3011">
            <w:pPr>
              <w:rPr>
                <w:sz w:val="20"/>
                <w:szCs w:val="20"/>
              </w:rPr>
            </w:pPr>
          </w:p>
          <w:p w14:paraId="69106F75" w14:textId="25FC832A" w:rsidR="004D3011" w:rsidRPr="00D76FE4" w:rsidRDefault="004D3011" w:rsidP="007C2A56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690CF0B" w14:textId="77777777" w:rsidR="001B2ABD" w:rsidRPr="00D76FE4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C63B648" w14:textId="41E5BB43" w:rsidR="001B2ABD" w:rsidRPr="00D76FE4" w:rsidRDefault="00903D4F" w:rsidP="00036450">
            <w:pPr>
              <w:pStyle w:val="Heading2"/>
              <w:rPr>
                <w:rFonts w:asciiTheme="minorHAnsi" w:hAnsiTheme="minorHAnsi"/>
                <w:color w:val="C00000"/>
              </w:rPr>
            </w:pPr>
            <w:r w:rsidRPr="00D76FE4">
              <w:rPr>
                <w:rFonts w:asciiTheme="minorHAnsi" w:hAnsiTheme="minorHAnsi"/>
                <w:color w:val="C00000"/>
              </w:rPr>
              <w:t>CURRENT DEVELOPMENT</w:t>
            </w:r>
          </w:p>
          <w:p w14:paraId="751C5278" w14:textId="570F01EF" w:rsidR="00AA3298" w:rsidRDefault="00AA3298" w:rsidP="00255C7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 xml:space="preserve">Completed </w:t>
            </w:r>
            <w:r w:rsidR="003234E5">
              <w:rPr>
                <w:sz w:val="20"/>
                <w:szCs w:val="20"/>
              </w:rPr>
              <w:t>Front End</w:t>
            </w:r>
            <w:r w:rsidRPr="00D76FE4">
              <w:rPr>
                <w:sz w:val="20"/>
                <w:szCs w:val="20"/>
              </w:rPr>
              <w:t xml:space="preserve"> </w:t>
            </w:r>
            <w:r w:rsidR="00570FF1">
              <w:rPr>
                <w:sz w:val="20"/>
                <w:szCs w:val="20"/>
              </w:rPr>
              <w:t xml:space="preserve">and Back End </w:t>
            </w:r>
            <w:r w:rsidRPr="00D76FE4">
              <w:rPr>
                <w:sz w:val="20"/>
                <w:szCs w:val="20"/>
              </w:rPr>
              <w:t>bootcamp</w:t>
            </w:r>
          </w:p>
          <w:p w14:paraId="25F13A9A" w14:textId="60A2F465" w:rsidR="003234E5" w:rsidRPr="003234E5" w:rsidRDefault="003234E5" w:rsidP="003234E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>Completed Udemy MySQL database bootcamp</w:t>
            </w:r>
          </w:p>
          <w:p w14:paraId="5A94C56C" w14:textId="5536CBA6" w:rsidR="00AA3298" w:rsidRPr="00D76FE4" w:rsidRDefault="00AA3298" w:rsidP="00255C7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>Completed LCO web development Django bootcamp</w:t>
            </w:r>
          </w:p>
          <w:p w14:paraId="18669595" w14:textId="3FF3FE87" w:rsidR="00AA3298" w:rsidRPr="00D76FE4" w:rsidRDefault="00E8457D" w:rsidP="00255C7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A3298" w:rsidRPr="00D76FE4">
              <w:rPr>
                <w:sz w:val="20"/>
                <w:szCs w:val="20"/>
              </w:rPr>
              <w:t>omplete</w:t>
            </w:r>
            <w:r>
              <w:rPr>
                <w:sz w:val="20"/>
                <w:szCs w:val="20"/>
              </w:rPr>
              <w:t>d</w:t>
            </w:r>
            <w:r w:rsidR="00AA3298" w:rsidRPr="00D76FE4">
              <w:rPr>
                <w:sz w:val="20"/>
                <w:szCs w:val="20"/>
              </w:rPr>
              <w:t xml:space="preserve"> Android develop</w:t>
            </w:r>
            <w:r>
              <w:rPr>
                <w:sz w:val="20"/>
                <w:szCs w:val="20"/>
              </w:rPr>
              <w:t>ment</w:t>
            </w:r>
            <w:r w:rsidR="00AA3298" w:rsidRPr="00D76FE4">
              <w:rPr>
                <w:sz w:val="20"/>
                <w:szCs w:val="20"/>
              </w:rPr>
              <w:t xml:space="preserve"> and Node.js bootcamp</w:t>
            </w:r>
          </w:p>
          <w:p w14:paraId="32852456" w14:textId="75CDEFA2" w:rsidR="00AA3298" w:rsidRDefault="00AA3298" w:rsidP="00255C7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>Studying HTML, CSS, JavaScript, Java, Python, Database</w:t>
            </w:r>
            <w:r w:rsidR="00AA5D33" w:rsidRPr="00D76FE4">
              <w:rPr>
                <w:sz w:val="20"/>
                <w:szCs w:val="20"/>
              </w:rPr>
              <w:t xml:space="preserve"> </w:t>
            </w:r>
            <w:r w:rsidRPr="00D76FE4">
              <w:rPr>
                <w:sz w:val="20"/>
                <w:szCs w:val="20"/>
              </w:rPr>
              <w:t>and Mobile Apps via online tutorials and side projects</w:t>
            </w:r>
          </w:p>
          <w:p w14:paraId="41E5D455" w14:textId="3EC13A10" w:rsidR="004A26C0" w:rsidRPr="00D76FE4" w:rsidRDefault="004A26C0" w:rsidP="00255C7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Connected with </w:t>
            </w:r>
            <w:r w:rsidR="00A94C3C">
              <w:rPr>
                <w:sz w:val="20"/>
                <w:szCs w:val="20"/>
              </w:rPr>
              <w:t>Stack</w:t>
            </w:r>
            <w:r w:rsidR="001D3447">
              <w:rPr>
                <w:sz w:val="20"/>
                <w:szCs w:val="20"/>
              </w:rPr>
              <w:t>Overflow and</w:t>
            </w:r>
            <w:r w:rsidR="004539D2">
              <w:rPr>
                <w:sz w:val="20"/>
                <w:szCs w:val="20"/>
              </w:rPr>
              <w:t xml:space="preserve"> another</w:t>
            </w:r>
            <w:r w:rsidR="001D3447">
              <w:rPr>
                <w:sz w:val="20"/>
                <w:szCs w:val="20"/>
              </w:rPr>
              <w:t xml:space="preserve"> </w:t>
            </w:r>
            <w:r w:rsidR="00345AFA">
              <w:rPr>
                <w:sz w:val="20"/>
                <w:szCs w:val="20"/>
              </w:rPr>
              <w:t>community</w:t>
            </w:r>
          </w:p>
          <w:p w14:paraId="38CFBB5A" w14:textId="4FD68219" w:rsidR="00AA3298" w:rsidRPr="00D76FE4" w:rsidRDefault="00AA3298" w:rsidP="00255C7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>Comfortable with GitHub</w:t>
            </w:r>
          </w:p>
          <w:p w14:paraId="582DD854" w14:textId="17D8C95E" w:rsidR="00883FD1" w:rsidRPr="00D76FE4" w:rsidRDefault="00AA3298" w:rsidP="00883FD1">
            <w:pPr>
              <w:pStyle w:val="ListParagraph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 xml:space="preserve">Currently working on my independent </w:t>
            </w:r>
            <w:r w:rsidR="00596B70" w:rsidRPr="00D76FE4">
              <w:rPr>
                <w:sz w:val="20"/>
                <w:szCs w:val="20"/>
              </w:rPr>
              <w:t>project</w:t>
            </w:r>
            <w:r w:rsidR="00966F91">
              <w:rPr>
                <w:sz w:val="20"/>
                <w:szCs w:val="20"/>
              </w:rPr>
              <w:t>s</w:t>
            </w:r>
            <w:r w:rsidR="00BB0F8F">
              <w:rPr>
                <w:sz w:val="20"/>
                <w:szCs w:val="20"/>
              </w:rPr>
              <w:t xml:space="preserve"> </w:t>
            </w:r>
          </w:p>
          <w:p w14:paraId="3BFBC673" w14:textId="1D796D4B" w:rsidR="00036450" w:rsidRPr="00D76FE4" w:rsidRDefault="00752FA7" w:rsidP="00036450">
            <w:pPr>
              <w:pStyle w:val="Heading2"/>
              <w:rPr>
                <w:rFonts w:asciiTheme="minorHAnsi" w:hAnsiTheme="minorHAnsi"/>
                <w:color w:val="C00000"/>
              </w:rPr>
            </w:pPr>
            <w:r w:rsidRPr="00D76FE4">
              <w:rPr>
                <w:rFonts w:asciiTheme="minorHAnsi" w:hAnsiTheme="minorHAnsi"/>
                <w:color w:val="C00000"/>
              </w:rPr>
              <w:t>EMPLOYMENT HISTORY</w:t>
            </w:r>
          </w:p>
          <w:p w14:paraId="280AA1E4" w14:textId="17C0A8F4" w:rsidR="00201EFD" w:rsidRDefault="00201EFD" w:rsidP="00364E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ICT Teacher, Moulvibazar International School</w:t>
            </w:r>
          </w:p>
          <w:p w14:paraId="71C72FF9" w14:textId="14B2E0D6" w:rsidR="00201EFD" w:rsidRDefault="00201EFD" w:rsidP="00364E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Bangladesh --- </w:t>
            </w:r>
            <w:r w:rsidR="00AF0A53">
              <w:rPr>
                <w:b/>
                <w:sz w:val="20"/>
                <w:szCs w:val="20"/>
              </w:rPr>
              <w:t>May</w:t>
            </w:r>
            <w:r>
              <w:rPr>
                <w:b/>
                <w:sz w:val="20"/>
                <w:szCs w:val="20"/>
              </w:rPr>
              <w:t xml:space="preserve"> 201</w:t>
            </w:r>
            <w:r w:rsidR="00AA3EEB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 xml:space="preserve"> to </w:t>
            </w:r>
            <w:r w:rsidR="00494C00">
              <w:rPr>
                <w:b/>
                <w:sz w:val="20"/>
                <w:szCs w:val="20"/>
              </w:rPr>
              <w:t>August</w:t>
            </w:r>
            <w:r>
              <w:rPr>
                <w:b/>
                <w:sz w:val="20"/>
                <w:szCs w:val="20"/>
              </w:rPr>
              <w:t xml:space="preserve"> 2019</w:t>
            </w:r>
          </w:p>
          <w:p w14:paraId="3A3A52A6" w14:textId="50D8CEC7" w:rsidR="00C17341" w:rsidRPr="00347D3D" w:rsidRDefault="00347D3D" w:rsidP="00347D3D">
            <w:pPr>
              <w:pStyle w:val="ListParagraph"/>
              <w:numPr>
                <w:ilvl w:val="0"/>
                <w:numId w:val="18"/>
              </w:num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Creates lesson plans that are appropriate for the age and abilities of the students in the class</w:t>
            </w:r>
          </w:p>
          <w:p w14:paraId="28818428" w14:textId="036CE316" w:rsidR="00347D3D" w:rsidRPr="00347D3D" w:rsidRDefault="00347D3D" w:rsidP="00347D3D">
            <w:pPr>
              <w:pStyle w:val="ListParagraph"/>
              <w:numPr>
                <w:ilvl w:val="0"/>
                <w:numId w:val="18"/>
              </w:num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Assigns special projects to students </w:t>
            </w:r>
          </w:p>
          <w:p w14:paraId="035068C3" w14:textId="4CD117FF" w:rsidR="00347D3D" w:rsidRPr="00347D3D" w:rsidRDefault="00347D3D" w:rsidP="00347D3D">
            <w:pPr>
              <w:pStyle w:val="ListParagraph"/>
              <w:numPr>
                <w:ilvl w:val="0"/>
                <w:numId w:val="18"/>
              </w:num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Conducts research </w:t>
            </w:r>
          </w:p>
          <w:p w14:paraId="0C926A35" w14:textId="02FB8826" w:rsidR="00347D3D" w:rsidRPr="00347D3D" w:rsidRDefault="00347D3D" w:rsidP="00347D3D">
            <w:pPr>
              <w:pStyle w:val="ListParagraph"/>
              <w:numPr>
                <w:ilvl w:val="0"/>
                <w:numId w:val="18"/>
              </w:num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Run the classroom within the</w:t>
            </w:r>
            <w:r w:rsidR="00442E7A">
              <w:rPr>
                <w:bCs/>
                <w:sz w:val="20"/>
                <w:szCs w:val="20"/>
              </w:rPr>
              <w:t xml:space="preserve"> allocated</w:t>
            </w:r>
            <w:r>
              <w:rPr>
                <w:bCs/>
                <w:sz w:val="20"/>
                <w:szCs w:val="20"/>
              </w:rPr>
              <w:t xml:space="preserve"> budget and time</w:t>
            </w:r>
          </w:p>
          <w:p w14:paraId="507A8845" w14:textId="36EF2CB4" w:rsidR="00FE1823" w:rsidRPr="00AD10B6" w:rsidRDefault="00201EFD" w:rsidP="00A03A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086ED3DA" w14:textId="29AF9882" w:rsidR="00A03A8F" w:rsidRPr="00D76FE4" w:rsidRDefault="00A03A8F" w:rsidP="00A03A8F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>Project Contributor and Students Assistant, Intech Institute of Technology</w:t>
            </w:r>
          </w:p>
          <w:p w14:paraId="1EC20EE4" w14:textId="3E678C59" w:rsidR="00A03A8F" w:rsidRPr="00D76FE4" w:rsidRDefault="00A03A8F" w:rsidP="00A03A8F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 xml:space="preserve">Brisbane, Australia --- </w:t>
            </w:r>
            <w:r w:rsidR="004B0DB6">
              <w:rPr>
                <w:rFonts w:cs="Arial"/>
                <w:b/>
                <w:sz w:val="20"/>
                <w:szCs w:val="20"/>
              </w:rPr>
              <w:t>April</w:t>
            </w:r>
            <w:r w:rsidR="00716CE1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D76FE4">
              <w:rPr>
                <w:rFonts w:cs="Arial"/>
                <w:b/>
                <w:sz w:val="20"/>
                <w:szCs w:val="20"/>
              </w:rPr>
              <w:t>2015</w:t>
            </w:r>
            <w:r w:rsidR="00716CE1">
              <w:rPr>
                <w:rFonts w:cs="Arial"/>
                <w:b/>
                <w:sz w:val="20"/>
                <w:szCs w:val="20"/>
              </w:rPr>
              <w:t xml:space="preserve"> to </w:t>
            </w:r>
            <w:r w:rsidR="00765A8A">
              <w:rPr>
                <w:rFonts w:cs="Arial"/>
                <w:b/>
                <w:sz w:val="20"/>
                <w:szCs w:val="20"/>
              </w:rPr>
              <w:t>March</w:t>
            </w:r>
            <w:r w:rsidR="00397E6E">
              <w:rPr>
                <w:rFonts w:cs="Arial"/>
                <w:b/>
                <w:sz w:val="20"/>
                <w:szCs w:val="20"/>
              </w:rPr>
              <w:t xml:space="preserve"> 2016</w:t>
            </w:r>
          </w:p>
          <w:p w14:paraId="7D7DBD6B" w14:textId="3F61513A" w:rsidR="00C55136" w:rsidRPr="00D76FE4" w:rsidRDefault="00C55136" w:rsidP="00C55136">
            <w:pPr>
              <w:pStyle w:val="ListParagraph"/>
              <w:numPr>
                <w:ilvl w:val="0"/>
                <w:numId w:val="8"/>
              </w:num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sz w:val="20"/>
                <w:szCs w:val="20"/>
              </w:rPr>
              <w:t>Contributed</w:t>
            </w:r>
            <w:r w:rsidRPr="00D76FE4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D76FE4">
              <w:rPr>
                <w:rFonts w:cs="Arial"/>
                <w:sz w:val="20"/>
                <w:szCs w:val="20"/>
              </w:rPr>
              <w:t>on skilling India project for Mindstorms EV3 robotics booklet</w:t>
            </w:r>
          </w:p>
          <w:p w14:paraId="72CC3423" w14:textId="7665E10E" w:rsidR="008D4A7C" w:rsidRPr="00D76FE4" w:rsidRDefault="008D4A7C" w:rsidP="008D4A7C">
            <w:pPr>
              <w:pStyle w:val="ListParagraph"/>
              <w:numPr>
                <w:ilvl w:val="0"/>
                <w:numId w:val="8"/>
              </w:num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sz w:val="20"/>
                <w:szCs w:val="20"/>
              </w:rPr>
              <w:t>Assist students with their study</w:t>
            </w:r>
          </w:p>
          <w:p w14:paraId="3D8D78F7" w14:textId="77777777" w:rsidR="00FE1823" w:rsidRDefault="00FE1823" w:rsidP="00D0438B">
            <w:pPr>
              <w:rPr>
                <w:rFonts w:cs="Arial"/>
                <w:b/>
                <w:sz w:val="20"/>
                <w:szCs w:val="20"/>
              </w:rPr>
            </w:pPr>
          </w:p>
          <w:p w14:paraId="001B985C" w14:textId="70A479AC" w:rsidR="00D0438B" w:rsidRPr="00D76FE4" w:rsidRDefault="00D0438B" w:rsidP="00D0438B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>Assistant Manager, Oporto</w:t>
            </w:r>
          </w:p>
          <w:p w14:paraId="2A4858F9" w14:textId="6CC1F8D7" w:rsidR="00D0438B" w:rsidRPr="00D76FE4" w:rsidRDefault="00D0438B" w:rsidP="00D0438B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 xml:space="preserve">Brisbane, Australia --- January 2010 to </w:t>
            </w:r>
            <w:r w:rsidR="005D65BA">
              <w:rPr>
                <w:rFonts w:cs="Arial"/>
                <w:b/>
                <w:sz w:val="20"/>
                <w:szCs w:val="20"/>
              </w:rPr>
              <w:t>March</w:t>
            </w:r>
            <w:r w:rsidRPr="00D76FE4">
              <w:rPr>
                <w:rFonts w:cs="Arial"/>
                <w:b/>
                <w:sz w:val="20"/>
                <w:szCs w:val="20"/>
              </w:rPr>
              <w:t xml:space="preserve"> 201</w:t>
            </w:r>
            <w:r w:rsidR="007A506A">
              <w:rPr>
                <w:rFonts w:cs="Arial"/>
                <w:b/>
                <w:sz w:val="20"/>
                <w:szCs w:val="20"/>
              </w:rPr>
              <w:t>6</w:t>
            </w:r>
          </w:p>
          <w:p w14:paraId="1BBDF322" w14:textId="0DCBFECB" w:rsidR="00D0438B" w:rsidRPr="00D76FE4" w:rsidRDefault="00D0438B" w:rsidP="00D0438B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20"/>
                <w:szCs w:val="20"/>
              </w:rPr>
            </w:pPr>
            <w:r w:rsidRPr="00D76FE4">
              <w:rPr>
                <w:rFonts w:cs="Arial"/>
                <w:sz w:val="20"/>
                <w:szCs w:val="20"/>
              </w:rPr>
              <w:t xml:space="preserve">Customer service, </w:t>
            </w:r>
            <w:r w:rsidR="005C67D6" w:rsidRPr="00D76FE4">
              <w:rPr>
                <w:rFonts w:cs="Arial"/>
                <w:sz w:val="20"/>
                <w:szCs w:val="20"/>
              </w:rPr>
              <w:t>clean line</w:t>
            </w:r>
            <w:r w:rsidRPr="00D76FE4">
              <w:rPr>
                <w:rFonts w:cs="Arial"/>
                <w:sz w:val="20"/>
                <w:szCs w:val="20"/>
              </w:rPr>
              <w:t xml:space="preserve"> safety, </w:t>
            </w:r>
            <w:r w:rsidR="005C67D6" w:rsidRPr="00D76FE4">
              <w:rPr>
                <w:rFonts w:cs="Arial"/>
                <w:sz w:val="20"/>
                <w:szCs w:val="20"/>
              </w:rPr>
              <w:t>order placement</w:t>
            </w:r>
            <w:r w:rsidRPr="00D76FE4">
              <w:rPr>
                <w:rFonts w:cs="Arial"/>
                <w:sz w:val="20"/>
                <w:szCs w:val="20"/>
              </w:rPr>
              <w:t>, stock control, cash handling, everyday business update on system</w:t>
            </w:r>
          </w:p>
          <w:p w14:paraId="1D7D4B97" w14:textId="77777777" w:rsidR="00F12A27" w:rsidRPr="00F12A27" w:rsidRDefault="00F12A27" w:rsidP="00F12A27">
            <w:pPr>
              <w:rPr>
                <w:rFonts w:cs="Arial"/>
                <w:sz w:val="20"/>
                <w:szCs w:val="20"/>
              </w:rPr>
            </w:pPr>
          </w:p>
          <w:p w14:paraId="109A5A9A" w14:textId="68F12E45" w:rsidR="00152A76" w:rsidRPr="00D76FE4" w:rsidRDefault="00152A76" w:rsidP="00152A76">
            <w:pPr>
              <w:tabs>
                <w:tab w:val="left" w:pos="874"/>
                <w:tab w:val="left" w:pos="875"/>
              </w:tabs>
              <w:spacing w:before="93"/>
              <w:rPr>
                <w:b/>
                <w:sz w:val="20"/>
                <w:szCs w:val="20"/>
              </w:rPr>
            </w:pPr>
            <w:r w:rsidRPr="00D76FE4">
              <w:rPr>
                <w:b/>
                <w:sz w:val="20"/>
                <w:szCs w:val="20"/>
              </w:rPr>
              <w:t>Student Service Manager, Mentors education</w:t>
            </w:r>
          </w:p>
          <w:p w14:paraId="0C928CC2" w14:textId="7C3DF344" w:rsidR="00152A76" w:rsidRPr="00D76FE4" w:rsidRDefault="00CC189D" w:rsidP="00152A76">
            <w:pPr>
              <w:tabs>
                <w:tab w:val="left" w:pos="874"/>
                <w:tab w:val="left" w:pos="875"/>
              </w:tabs>
              <w:spacing w:before="9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Bangladesh</w:t>
            </w:r>
            <w:r w:rsidR="00152A76" w:rsidRPr="00D76FE4">
              <w:rPr>
                <w:b/>
                <w:sz w:val="20"/>
                <w:szCs w:val="20"/>
              </w:rPr>
              <w:t xml:space="preserve">--- </w:t>
            </w:r>
            <w:r w:rsidR="00A6346D">
              <w:rPr>
                <w:b/>
                <w:sz w:val="20"/>
                <w:szCs w:val="20"/>
              </w:rPr>
              <w:t xml:space="preserve">2008 </w:t>
            </w:r>
          </w:p>
          <w:p w14:paraId="2D8A6726" w14:textId="56E8EEF7" w:rsidR="00152A76" w:rsidRPr="00D76FE4" w:rsidRDefault="00152A76" w:rsidP="00152A76">
            <w:pPr>
              <w:pStyle w:val="ListParagraph"/>
              <w:numPr>
                <w:ilvl w:val="0"/>
                <w:numId w:val="12"/>
              </w:numPr>
              <w:tabs>
                <w:tab w:val="left" w:pos="874"/>
                <w:tab w:val="left" w:pos="875"/>
              </w:tabs>
              <w:spacing w:before="93"/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>Handling students complain</w:t>
            </w:r>
          </w:p>
          <w:p w14:paraId="4124530C" w14:textId="521D5E20" w:rsidR="00152A76" w:rsidRPr="00D76FE4" w:rsidRDefault="00152A76" w:rsidP="00152A76">
            <w:pPr>
              <w:pStyle w:val="ListParagraph"/>
              <w:numPr>
                <w:ilvl w:val="0"/>
                <w:numId w:val="12"/>
              </w:numPr>
              <w:tabs>
                <w:tab w:val="left" w:pos="874"/>
                <w:tab w:val="left" w:pos="875"/>
              </w:tabs>
              <w:spacing w:before="93"/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>Customer service</w:t>
            </w:r>
          </w:p>
          <w:p w14:paraId="4BB0C6AB" w14:textId="13E9B542" w:rsidR="00152A76" w:rsidRPr="00D76FE4" w:rsidRDefault="00152A76" w:rsidP="00152A76">
            <w:pPr>
              <w:pStyle w:val="ListParagraph"/>
              <w:numPr>
                <w:ilvl w:val="0"/>
                <w:numId w:val="12"/>
              </w:numPr>
              <w:tabs>
                <w:tab w:val="left" w:pos="874"/>
                <w:tab w:val="left" w:pos="875"/>
              </w:tabs>
              <w:spacing w:before="93"/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 xml:space="preserve">Bookkeeping </w:t>
            </w:r>
            <w:r w:rsidR="00844DA2" w:rsidRPr="00D76FE4">
              <w:rPr>
                <w:sz w:val="20"/>
                <w:szCs w:val="20"/>
              </w:rPr>
              <w:t>student’s</w:t>
            </w:r>
            <w:r w:rsidRPr="00D76FE4">
              <w:rPr>
                <w:sz w:val="20"/>
                <w:szCs w:val="20"/>
              </w:rPr>
              <w:t xml:space="preserve"> data</w:t>
            </w:r>
          </w:p>
          <w:p w14:paraId="0B775C1B" w14:textId="3AD746B4" w:rsidR="00152A76" w:rsidRPr="00D76FE4" w:rsidRDefault="00152A76" w:rsidP="00152A76">
            <w:pPr>
              <w:pStyle w:val="ListParagraph"/>
              <w:numPr>
                <w:ilvl w:val="0"/>
                <w:numId w:val="12"/>
              </w:numPr>
              <w:tabs>
                <w:tab w:val="left" w:pos="874"/>
                <w:tab w:val="left" w:pos="875"/>
              </w:tabs>
              <w:spacing w:before="93"/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>Business improvement</w:t>
            </w:r>
          </w:p>
          <w:p w14:paraId="69578F4D" w14:textId="77777777" w:rsidR="00FE1823" w:rsidRDefault="00FE1823" w:rsidP="00431820">
            <w:pPr>
              <w:rPr>
                <w:rFonts w:cs="Arial"/>
                <w:b/>
                <w:sz w:val="20"/>
                <w:szCs w:val="20"/>
              </w:rPr>
            </w:pPr>
          </w:p>
          <w:p w14:paraId="05CF5EFC" w14:textId="018BC029" w:rsidR="00431820" w:rsidRPr="00D76FE4" w:rsidRDefault="00431820" w:rsidP="00431820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>Contractor, Water Supply and Sanitation, PHD, Bangladesh Govt.</w:t>
            </w:r>
          </w:p>
          <w:p w14:paraId="7F7BA51C" w14:textId="00EE1F6D" w:rsidR="00431820" w:rsidRPr="00D76FE4" w:rsidRDefault="00770074" w:rsidP="0043182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Bangladesh</w:t>
            </w:r>
            <w:r w:rsidR="00431820" w:rsidRPr="00D76FE4">
              <w:rPr>
                <w:rFonts w:cs="Arial"/>
                <w:b/>
                <w:sz w:val="20"/>
                <w:szCs w:val="20"/>
              </w:rPr>
              <w:t xml:space="preserve">--- February 2003 to </w:t>
            </w:r>
            <w:r w:rsidR="00A6346D">
              <w:rPr>
                <w:rFonts w:cs="Arial"/>
                <w:b/>
                <w:sz w:val="20"/>
                <w:szCs w:val="20"/>
              </w:rPr>
              <w:t>May</w:t>
            </w:r>
            <w:r w:rsidR="00431820" w:rsidRPr="00D76FE4">
              <w:rPr>
                <w:rFonts w:cs="Arial"/>
                <w:b/>
                <w:sz w:val="20"/>
                <w:szCs w:val="20"/>
              </w:rPr>
              <w:t xml:space="preserve"> 2007</w:t>
            </w:r>
          </w:p>
          <w:p w14:paraId="6FC97830" w14:textId="68A372AF" w:rsidR="00AA6E09" w:rsidRPr="004832B7" w:rsidRDefault="00431820" w:rsidP="00337DD6">
            <w:pPr>
              <w:pStyle w:val="ListParagraph"/>
              <w:numPr>
                <w:ilvl w:val="0"/>
                <w:numId w:val="13"/>
              </w:numPr>
              <w:tabs>
                <w:tab w:val="left" w:pos="874"/>
                <w:tab w:val="left" w:pos="875"/>
              </w:tabs>
              <w:spacing w:before="93"/>
              <w:rPr>
                <w:sz w:val="20"/>
                <w:szCs w:val="20"/>
              </w:rPr>
            </w:pPr>
            <w:r w:rsidRPr="00D76FE4">
              <w:rPr>
                <w:rFonts w:cs="Arial"/>
                <w:sz w:val="20"/>
                <w:szCs w:val="20"/>
              </w:rPr>
              <w:t>Water supply and sanitation for rural area development</w:t>
            </w:r>
          </w:p>
          <w:p w14:paraId="617395D7" w14:textId="77777777" w:rsidR="004832B7" w:rsidRPr="004832B7" w:rsidRDefault="004832B7" w:rsidP="004832B7">
            <w:pPr>
              <w:tabs>
                <w:tab w:val="left" w:pos="874"/>
                <w:tab w:val="left" w:pos="875"/>
              </w:tabs>
              <w:spacing w:before="93"/>
              <w:rPr>
                <w:sz w:val="20"/>
                <w:szCs w:val="20"/>
              </w:rPr>
            </w:pPr>
          </w:p>
          <w:p w14:paraId="555A837D" w14:textId="2F47C7D1" w:rsidR="00413DE7" w:rsidRPr="00D76FE4" w:rsidRDefault="00812971" w:rsidP="00337DD6">
            <w:pPr>
              <w:pStyle w:val="Heading2"/>
              <w:rPr>
                <w:rFonts w:asciiTheme="minorHAnsi" w:hAnsiTheme="minorHAnsi"/>
                <w:color w:val="C00000"/>
              </w:rPr>
            </w:pPr>
            <w:r w:rsidRPr="00D76FE4">
              <w:rPr>
                <w:rFonts w:asciiTheme="minorHAnsi" w:hAnsiTheme="minorHAnsi"/>
                <w:color w:val="C00000"/>
              </w:rPr>
              <w:t xml:space="preserve">EDUCATION </w:t>
            </w:r>
            <w:r w:rsidR="0088258E" w:rsidRPr="00D76FE4">
              <w:rPr>
                <w:rFonts w:asciiTheme="minorHAnsi" w:hAnsiTheme="minorHAnsi"/>
                <w:color w:val="C00000"/>
              </w:rPr>
              <w:t xml:space="preserve">AND TRAINING </w:t>
            </w:r>
          </w:p>
          <w:p w14:paraId="04ED67CC" w14:textId="77777777" w:rsidR="002D7322" w:rsidRPr="00D76FE4" w:rsidRDefault="009B53BF" w:rsidP="009B53BF">
            <w:pPr>
              <w:pStyle w:val="NormalWeb"/>
              <w:spacing w:after="0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D76FE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201</w:t>
            </w:r>
            <w:r w:rsidR="002D7322" w:rsidRPr="00D76FE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4-2016</w:t>
            </w:r>
          </w:p>
          <w:p w14:paraId="22B3B741" w14:textId="78A2F5DE" w:rsidR="002D7322" w:rsidRPr="00D76FE4" w:rsidRDefault="002D7322" w:rsidP="002D7322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 xml:space="preserve">Intech institute of Technology, Australia </w:t>
            </w:r>
          </w:p>
          <w:p w14:paraId="33B06321" w14:textId="7093C33E" w:rsidR="00317140" w:rsidRPr="00D76FE4" w:rsidRDefault="00317140" w:rsidP="002D7322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>Advance diploma in computer system technology</w:t>
            </w:r>
          </w:p>
          <w:p w14:paraId="422A0D5B" w14:textId="5235DA61" w:rsidR="00E2184A" w:rsidRPr="00D76FE4" w:rsidRDefault="00255C7A" w:rsidP="009F0ABB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  <w:tab w:val="left" w:pos="875"/>
              </w:tabs>
              <w:spacing w:before="93"/>
              <w:rPr>
                <w:color w:val="666666"/>
                <w:sz w:val="20"/>
                <w:szCs w:val="20"/>
              </w:rPr>
            </w:pPr>
            <w:r w:rsidRPr="00D76FE4">
              <w:rPr>
                <w:color w:val="000000"/>
                <w:sz w:val="20"/>
                <w:szCs w:val="20"/>
              </w:rPr>
              <w:t>Software development, Networking, Cyber Security, Robotics</w:t>
            </w:r>
            <w:r w:rsidR="00880B32" w:rsidRPr="00D76FE4">
              <w:rPr>
                <w:color w:val="000000"/>
                <w:sz w:val="20"/>
                <w:szCs w:val="20"/>
              </w:rPr>
              <w:t xml:space="preserve"> </w:t>
            </w:r>
          </w:p>
          <w:p w14:paraId="31CDC659" w14:textId="77777777" w:rsidR="00C83949" w:rsidRDefault="00C83949" w:rsidP="0043334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4E30B28" w14:textId="6389A00C" w:rsidR="0043334A" w:rsidRPr="00D76FE4" w:rsidRDefault="009B53BF" w:rsidP="0043334A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b/>
                <w:bCs/>
                <w:color w:val="000000"/>
                <w:sz w:val="20"/>
                <w:szCs w:val="20"/>
              </w:rPr>
              <w:t>20</w:t>
            </w:r>
            <w:r w:rsidR="00D00D16" w:rsidRPr="00D76FE4">
              <w:rPr>
                <w:b/>
                <w:bCs/>
                <w:color w:val="000000"/>
                <w:sz w:val="20"/>
                <w:szCs w:val="20"/>
              </w:rPr>
              <w:t>13-2014</w:t>
            </w:r>
            <w:r w:rsidRPr="00D76FE4">
              <w:rPr>
                <w:b/>
                <w:bCs/>
                <w:color w:val="000000"/>
                <w:sz w:val="20"/>
                <w:szCs w:val="20"/>
              </w:rPr>
              <w:br/>
            </w:r>
            <w:r w:rsidR="0043334A" w:rsidRPr="00D76FE4">
              <w:rPr>
                <w:rFonts w:cs="Arial"/>
                <w:b/>
                <w:sz w:val="20"/>
                <w:szCs w:val="20"/>
              </w:rPr>
              <w:t>Canterbury Technical Institute, Australia</w:t>
            </w:r>
          </w:p>
          <w:p w14:paraId="7C6D5CEE" w14:textId="1BDB0827" w:rsidR="009B53BF" w:rsidRPr="00D76FE4" w:rsidRDefault="0043334A" w:rsidP="0043334A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>Diploma in software development</w:t>
            </w:r>
          </w:p>
          <w:p w14:paraId="05A1252D" w14:textId="18878FF1" w:rsidR="0039269C" w:rsidRPr="00D76FE4" w:rsidRDefault="004B0B1E" w:rsidP="0039269C">
            <w:pPr>
              <w:pStyle w:val="NormalWeb"/>
              <w:numPr>
                <w:ilvl w:val="0"/>
                <w:numId w:val="6"/>
              </w:numPr>
              <w:spacing w:before="0" w:beforeAutospacing="0" w:after="0"/>
              <w:rPr>
                <w:rFonts w:asciiTheme="minorHAnsi" w:hAnsiTheme="minorHAnsi"/>
                <w:sz w:val="20"/>
                <w:szCs w:val="20"/>
              </w:rPr>
            </w:pPr>
            <w:r w:rsidRPr="00D76FE4">
              <w:rPr>
                <w:rFonts w:asciiTheme="minorHAnsi" w:hAnsiTheme="minorHAnsi"/>
                <w:color w:val="000000"/>
                <w:sz w:val="20"/>
                <w:szCs w:val="20"/>
              </w:rPr>
              <w:t>Software development, web development</w:t>
            </w:r>
          </w:p>
          <w:p w14:paraId="1752A5B3" w14:textId="77777777" w:rsidR="00C83949" w:rsidRDefault="00C83949" w:rsidP="0039269C">
            <w:pPr>
              <w:pStyle w:val="NormalWeb"/>
              <w:spacing w:before="0" w:beforeAutospacing="0" w:after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6364631A" w14:textId="3E3F23F1" w:rsidR="001D7E79" w:rsidRPr="00D76FE4" w:rsidRDefault="00270D91" w:rsidP="0039269C">
            <w:pPr>
              <w:pStyle w:val="NormalWeb"/>
              <w:spacing w:before="0" w:beforeAutospacing="0" w:after="0"/>
              <w:rPr>
                <w:rFonts w:asciiTheme="minorHAnsi" w:hAnsiTheme="minorHAnsi"/>
                <w:sz w:val="20"/>
                <w:szCs w:val="20"/>
              </w:rPr>
            </w:pPr>
            <w:r w:rsidRPr="00D76FE4">
              <w:rPr>
                <w:rFonts w:asciiTheme="minorHAnsi" w:hAnsiTheme="minorHAnsi" w:cs="Arial"/>
                <w:b/>
                <w:sz w:val="20"/>
                <w:szCs w:val="20"/>
              </w:rPr>
              <w:t>2011</w:t>
            </w:r>
          </w:p>
          <w:p w14:paraId="6851D1CB" w14:textId="7C2D0759" w:rsidR="00644E55" w:rsidRPr="00D76FE4" w:rsidRDefault="00644E55" w:rsidP="00644E55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>Captain Cook College, Australia</w:t>
            </w:r>
          </w:p>
          <w:p w14:paraId="1E0E23F2" w14:textId="38584CD5" w:rsidR="0039269C" w:rsidRPr="00D76FE4" w:rsidRDefault="00C01235" w:rsidP="0039269C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0"/>
                <w:szCs w:val="20"/>
              </w:rPr>
            </w:pPr>
            <w:r w:rsidRPr="00D76FE4">
              <w:rPr>
                <w:rFonts w:cs="Arial"/>
                <w:sz w:val="20"/>
                <w:szCs w:val="20"/>
              </w:rPr>
              <w:t>Certificate 3 in information technology</w:t>
            </w:r>
          </w:p>
          <w:p w14:paraId="49335213" w14:textId="77777777" w:rsidR="00C83949" w:rsidRDefault="00C83949" w:rsidP="0039269C">
            <w:pPr>
              <w:rPr>
                <w:rFonts w:cs="Arial"/>
                <w:b/>
                <w:sz w:val="20"/>
                <w:szCs w:val="20"/>
              </w:rPr>
            </w:pPr>
          </w:p>
          <w:p w14:paraId="665C41A3" w14:textId="58AB9300" w:rsidR="00A67D31" w:rsidRPr="00D76FE4" w:rsidRDefault="00A67D31" w:rsidP="0039269C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>2003</w:t>
            </w:r>
          </w:p>
          <w:p w14:paraId="26E81C0B" w14:textId="353DDCB2" w:rsidR="00644E55" w:rsidRPr="00D76FE4" w:rsidRDefault="00644E55" w:rsidP="00644E55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 xml:space="preserve">National University, Moulvibazar </w:t>
            </w:r>
          </w:p>
          <w:p w14:paraId="2BA23B2F" w14:textId="65FB5672" w:rsidR="00C01235" w:rsidRPr="00D76FE4" w:rsidRDefault="00C01235" w:rsidP="00C01235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0"/>
                <w:szCs w:val="20"/>
              </w:rPr>
            </w:pPr>
            <w:r w:rsidRPr="00D76FE4">
              <w:rPr>
                <w:rFonts w:cs="Arial"/>
                <w:sz w:val="20"/>
                <w:szCs w:val="20"/>
              </w:rPr>
              <w:t>Bachelor’s degree in social science</w:t>
            </w:r>
          </w:p>
          <w:p w14:paraId="4C9D5389" w14:textId="77777777" w:rsidR="00C83949" w:rsidRDefault="00C83949" w:rsidP="00644E55">
            <w:pPr>
              <w:rPr>
                <w:rFonts w:cs="Arial"/>
                <w:b/>
                <w:sz w:val="20"/>
                <w:szCs w:val="20"/>
              </w:rPr>
            </w:pPr>
          </w:p>
          <w:p w14:paraId="2C23B1FE" w14:textId="50E06C08" w:rsidR="00871656" w:rsidRPr="00D76FE4" w:rsidRDefault="00871656" w:rsidP="00644E55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>1999</w:t>
            </w:r>
          </w:p>
          <w:p w14:paraId="5F1EB17D" w14:textId="655C9742" w:rsidR="00644E55" w:rsidRPr="00D76FE4" w:rsidRDefault="00644E55" w:rsidP="00644E55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 xml:space="preserve">Dhaka State College, Dhaka </w:t>
            </w:r>
          </w:p>
          <w:p w14:paraId="06F4A3E2" w14:textId="664733FB" w:rsidR="00DC347F" w:rsidRPr="00D76FE4" w:rsidRDefault="00644E55" w:rsidP="00DC347F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  <w:tab w:val="left" w:pos="875"/>
              </w:tabs>
              <w:spacing w:before="93"/>
              <w:rPr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>Higher Secondary Certificate in Science</w:t>
            </w:r>
          </w:p>
          <w:p w14:paraId="25243E19" w14:textId="77777777" w:rsidR="00C83949" w:rsidRDefault="00C83949" w:rsidP="00DC347F">
            <w:pPr>
              <w:rPr>
                <w:rFonts w:cs="Arial"/>
                <w:b/>
                <w:sz w:val="20"/>
                <w:szCs w:val="20"/>
              </w:rPr>
            </w:pPr>
          </w:p>
          <w:p w14:paraId="2D38C402" w14:textId="4A9A866F" w:rsidR="00DC347F" w:rsidRPr="00D76FE4" w:rsidRDefault="00DC347F" w:rsidP="00DC347F">
            <w:pPr>
              <w:rPr>
                <w:rFonts w:cs="Arial"/>
                <w:b/>
                <w:sz w:val="20"/>
                <w:szCs w:val="20"/>
              </w:rPr>
            </w:pPr>
            <w:r w:rsidRPr="00D76FE4">
              <w:rPr>
                <w:rFonts w:cs="Arial"/>
                <w:b/>
                <w:sz w:val="20"/>
                <w:szCs w:val="20"/>
              </w:rPr>
              <w:t>1996</w:t>
            </w:r>
          </w:p>
          <w:p w14:paraId="0CF7BCFA" w14:textId="206555D7" w:rsidR="00644E55" w:rsidRPr="00D76FE4" w:rsidRDefault="00644E55" w:rsidP="00644E55">
            <w:pPr>
              <w:tabs>
                <w:tab w:val="left" w:pos="874"/>
                <w:tab w:val="left" w:pos="875"/>
              </w:tabs>
              <w:spacing w:before="93"/>
              <w:rPr>
                <w:b/>
                <w:sz w:val="20"/>
                <w:szCs w:val="20"/>
              </w:rPr>
            </w:pPr>
            <w:r w:rsidRPr="00D76FE4">
              <w:rPr>
                <w:b/>
                <w:sz w:val="20"/>
                <w:szCs w:val="20"/>
              </w:rPr>
              <w:t>Patanusher High School, Moulvibazar</w:t>
            </w:r>
          </w:p>
          <w:p w14:paraId="1EE75B22" w14:textId="58F39565" w:rsidR="009D6CA7" w:rsidRPr="00D76FE4" w:rsidRDefault="00C01235" w:rsidP="00D15E7E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  <w:tab w:val="left" w:pos="875"/>
              </w:tabs>
              <w:spacing w:before="93"/>
              <w:rPr>
                <w:b/>
                <w:bCs/>
                <w:color w:val="000000"/>
                <w:sz w:val="20"/>
                <w:szCs w:val="20"/>
              </w:rPr>
            </w:pPr>
            <w:r w:rsidRPr="00D76FE4">
              <w:rPr>
                <w:sz w:val="20"/>
                <w:szCs w:val="20"/>
              </w:rPr>
              <w:t xml:space="preserve">Secondary school certificate in science </w:t>
            </w:r>
          </w:p>
          <w:p w14:paraId="14A0C497" w14:textId="69608E86" w:rsidR="00B02206" w:rsidRPr="00D76FE4" w:rsidRDefault="00B02206" w:rsidP="00B02206">
            <w:pPr>
              <w:pStyle w:val="Heading2"/>
              <w:rPr>
                <w:rFonts w:asciiTheme="minorHAnsi" w:hAnsiTheme="minorHAnsi"/>
                <w:color w:val="C00000"/>
              </w:rPr>
            </w:pPr>
            <w:r w:rsidRPr="00D76FE4">
              <w:rPr>
                <w:rFonts w:asciiTheme="minorHAnsi" w:hAnsiTheme="minorHAnsi"/>
                <w:color w:val="C00000"/>
              </w:rPr>
              <w:t xml:space="preserve">personal skills and competencies </w:t>
            </w:r>
          </w:p>
          <w:p w14:paraId="675B72D2" w14:textId="4D928C93" w:rsidR="006F7C5D" w:rsidRDefault="00D75EE6" w:rsidP="000F0248">
            <w:pPr>
              <w:pStyle w:val="ListParagraph"/>
              <w:numPr>
                <w:ilvl w:val="0"/>
                <w:numId w:val="16"/>
              </w:numPr>
              <w:tabs>
                <w:tab w:val="left" w:pos="874"/>
                <w:tab w:val="left" w:pos="875"/>
              </w:tabs>
              <w:spacing w:before="93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Web development </w:t>
            </w:r>
          </w:p>
          <w:p w14:paraId="131EDE8A" w14:textId="2409CC7A" w:rsidR="00D75EE6" w:rsidRPr="00D75EE6" w:rsidRDefault="00D75EE6" w:rsidP="00D75EE6">
            <w:pPr>
              <w:pStyle w:val="ListParagraph"/>
              <w:numPr>
                <w:ilvl w:val="0"/>
                <w:numId w:val="16"/>
              </w:numPr>
              <w:tabs>
                <w:tab w:val="left" w:pos="874"/>
                <w:tab w:val="left" w:pos="875"/>
              </w:tabs>
              <w:spacing w:before="93"/>
              <w:rPr>
                <w:rFonts w:cs="Arial"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color w:val="000000"/>
                <w:sz w:val="20"/>
                <w:szCs w:val="20"/>
              </w:rPr>
              <w:t>Object oriented languages (OOP)</w:t>
            </w:r>
          </w:p>
          <w:p w14:paraId="1B3EB881" w14:textId="612E3B87" w:rsidR="000F0248" w:rsidRPr="00D76FE4" w:rsidRDefault="000F0248" w:rsidP="000F0248">
            <w:pPr>
              <w:pStyle w:val="ListParagraph"/>
              <w:numPr>
                <w:ilvl w:val="0"/>
                <w:numId w:val="16"/>
              </w:numPr>
              <w:tabs>
                <w:tab w:val="left" w:pos="874"/>
                <w:tab w:val="left" w:pos="875"/>
              </w:tabs>
              <w:spacing w:before="93"/>
              <w:rPr>
                <w:rFonts w:cs="Arial"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color w:val="000000"/>
                <w:sz w:val="20"/>
                <w:szCs w:val="20"/>
              </w:rPr>
              <w:t>Windows server 2008R2 and Cisco routing</w:t>
            </w:r>
          </w:p>
          <w:p w14:paraId="45AEA453" w14:textId="3D04A1F6" w:rsidR="000F0248" w:rsidRPr="00D76FE4" w:rsidRDefault="00604FD8" w:rsidP="00624108">
            <w:pPr>
              <w:pStyle w:val="ListParagraph"/>
              <w:numPr>
                <w:ilvl w:val="0"/>
                <w:numId w:val="16"/>
              </w:numPr>
              <w:tabs>
                <w:tab w:val="left" w:pos="874"/>
                <w:tab w:val="left" w:pos="875"/>
              </w:tabs>
              <w:spacing w:before="93"/>
              <w:rPr>
                <w:rFonts w:cs="Arial"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color w:val="000000"/>
                <w:sz w:val="20"/>
                <w:szCs w:val="20"/>
              </w:rPr>
              <w:t xml:space="preserve">software development methodology, </w:t>
            </w:r>
            <w:r w:rsidR="000F0248" w:rsidRPr="00D76FE4">
              <w:rPr>
                <w:rFonts w:cs="Arial"/>
                <w:color w:val="000000"/>
                <w:sz w:val="20"/>
                <w:szCs w:val="20"/>
              </w:rPr>
              <w:t>Linux</w:t>
            </w:r>
            <w:r w:rsidRPr="00D76FE4">
              <w:rPr>
                <w:rFonts w:cs="Arial"/>
                <w:color w:val="000000"/>
                <w:sz w:val="20"/>
                <w:szCs w:val="20"/>
              </w:rPr>
              <w:t xml:space="preserve"> basics</w:t>
            </w:r>
            <w:r w:rsidR="000F0248" w:rsidRPr="00D76FE4">
              <w:rPr>
                <w:rFonts w:cs="Arial"/>
                <w:color w:val="000000"/>
                <w:sz w:val="20"/>
                <w:szCs w:val="20"/>
              </w:rPr>
              <w:t>, ethical hacking, penetration, scan</w:t>
            </w:r>
            <w:r w:rsidR="005E3E00" w:rsidRPr="00D76FE4">
              <w:rPr>
                <w:rFonts w:cs="Arial"/>
                <w:color w:val="000000"/>
                <w:sz w:val="20"/>
                <w:szCs w:val="20"/>
              </w:rPr>
              <w:t>ning</w:t>
            </w:r>
            <w:r w:rsidR="000F0248" w:rsidRPr="00D76FE4">
              <w:rPr>
                <w:rFonts w:cs="Arial"/>
                <w:color w:val="000000"/>
                <w:sz w:val="20"/>
                <w:szCs w:val="20"/>
              </w:rPr>
              <w:t>, security</w:t>
            </w:r>
          </w:p>
          <w:p w14:paraId="595C53FA" w14:textId="27DDBAA2" w:rsidR="00624108" w:rsidRPr="00D76FE4" w:rsidRDefault="00624108" w:rsidP="00624108">
            <w:pPr>
              <w:pStyle w:val="ListParagraph"/>
              <w:numPr>
                <w:ilvl w:val="0"/>
                <w:numId w:val="16"/>
              </w:numPr>
              <w:tabs>
                <w:tab w:val="left" w:pos="874"/>
                <w:tab w:val="left" w:pos="875"/>
              </w:tabs>
              <w:spacing w:before="93"/>
              <w:rPr>
                <w:rFonts w:cs="Arial"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color w:val="000000"/>
                <w:sz w:val="20"/>
                <w:szCs w:val="20"/>
              </w:rPr>
              <w:t>VMware,</w:t>
            </w:r>
            <w:r w:rsidR="007C23DB" w:rsidRPr="00D76FE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D75EE6">
              <w:rPr>
                <w:rFonts w:cs="Arial"/>
                <w:color w:val="000000"/>
                <w:sz w:val="20"/>
                <w:szCs w:val="20"/>
              </w:rPr>
              <w:t xml:space="preserve">Ubuntu, </w:t>
            </w:r>
            <w:r w:rsidR="007C23DB" w:rsidRPr="00D76FE4">
              <w:rPr>
                <w:rFonts w:cs="Arial"/>
                <w:color w:val="000000"/>
                <w:sz w:val="20"/>
                <w:szCs w:val="20"/>
              </w:rPr>
              <w:t>GNS3,</w:t>
            </w:r>
            <w:r w:rsidRPr="00D76FE4">
              <w:rPr>
                <w:rFonts w:cs="Arial"/>
                <w:color w:val="000000"/>
                <w:sz w:val="20"/>
                <w:szCs w:val="20"/>
              </w:rPr>
              <w:t xml:space="preserve"> PT</w:t>
            </w:r>
          </w:p>
          <w:p w14:paraId="13B72CF8" w14:textId="05DA4A8B" w:rsidR="00B02206" w:rsidRPr="00D76FE4" w:rsidRDefault="00624108" w:rsidP="00597BDA">
            <w:pPr>
              <w:pStyle w:val="ListParagraph"/>
              <w:numPr>
                <w:ilvl w:val="0"/>
                <w:numId w:val="16"/>
              </w:numPr>
              <w:tabs>
                <w:tab w:val="left" w:pos="874"/>
                <w:tab w:val="left" w:pos="875"/>
              </w:tabs>
              <w:spacing w:before="93"/>
              <w:rPr>
                <w:rFonts w:cs="Arial"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color w:val="000000"/>
                <w:sz w:val="20"/>
                <w:szCs w:val="20"/>
              </w:rPr>
              <w:t xml:space="preserve">Web design and mobile apps </w:t>
            </w:r>
          </w:p>
          <w:p w14:paraId="79611CD7" w14:textId="20E1EFD5" w:rsidR="00FA65A5" w:rsidRPr="00D76FE4" w:rsidRDefault="002442DA" w:rsidP="00FA65A5">
            <w:pPr>
              <w:pStyle w:val="Heading2"/>
              <w:rPr>
                <w:rFonts w:asciiTheme="minorHAnsi" w:hAnsiTheme="minorHAnsi"/>
                <w:color w:val="C00000"/>
              </w:rPr>
            </w:pPr>
            <w:r w:rsidRPr="00D76FE4">
              <w:rPr>
                <w:rFonts w:asciiTheme="minorHAnsi" w:hAnsiTheme="minorHAnsi"/>
                <w:color w:val="C00000"/>
              </w:rPr>
              <w:t>referees</w:t>
            </w:r>
          </w:p>
          <w:p w14:paraId="65ECB624" w14:textId="52E1B740" w:rsidR="00825E49" w:rsidRPr="00D76FE4" w:rsidRDefault="00825E49" w:rsidP="009D6CA7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b/>
                <w:bCs/>
                <w:color w:val="000000"/>
                <w:sz w:val="20"/>
                <w:szCs w:val="20"/>
              </w:rPr>
              <w:t>Mr</w:t>
            </w:r>
            <w:r w:rsidR="004105DE">
              <w:rPr>
                <w:rFonts w:cs="Arial"/>
                <w:b/>
                <w:bCs/>
                <w:color w:val="000000"/>
                <w:sz w:val="20"/>
                <w:szCs w:val="20"/>
              </w:rPr>
              <w:t>.</w:t>
            </w:r>
            <w:r w:rsidRPr="00D76FE4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Robin</w:t>
            </w:r>
          </w:p>
          <w:p w14:paraId="3AFEDF19" w14:textId="29945092" w:rsidR="00825E49" w:rsidRPr="00D76FE4" w:rsidRDefault="00825E49" w:rsidP="009D6CA7">
            <w:pPr>
              <w:rPr>
                <w:rFonts w:cs="Arial"/>
                <w:bCs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bCs/>
                <w:color w:val="000000"/>
                <w:sz w:val="20"/>
                <w:szCs w:val="20"/>
              </w:rPr>
              <w:t>Teacher, Intech Institute of Technology</w:t>
            </w:r>
          </w:p>
          <w:p w14:paraId="39E3C1BD" w14:textId="0A26C574" w:rsidR="00825E49" w:rsidRPr="00D76FE4" w:rsidRDefault="00825E49" w:rsidP="009D6CA7">
            <w:pPr>
              <w:rPr>
                <w:rFonts w:cs="Arial"/>
                <w:bCs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bCs/>
                <w:color w:val="000000"/>
                <w:sz w:val="20"/>
                <w:szCs w:val="20"/>
              </w:rPr>
              <w:t>Phone - +61422524728</w:t>
            </w:r>
          </w:p>
          <w:p w14:paraId="4320F995" w14:textId="77777777" w:rsidR="003342A9" w:rsidRDefault="003342A9" w:rsidP="009D6CA7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14:paraId="0C71BC93" w14:textId="383FEB1E" w:rsidR="0029142C" w:rsidRPr="00D76FE4" w:rsidRDefault="0029142C" w:rsidP="009D6CA7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b/>
                <w:bCs/>
                <w:color w:val="000000"/>
                <w:sz w:val="20"/>
                <w:szCs w:val="20"/>
              </w:rPr>
              <w:t>Mr</w:t>
            </w:r>
            <w:r w:rsidR="004105DE">
              <w:rPr>
                <w:rFonts w:cs="Arial"/>
                <w:b/>
                <w:bCs/>
                <w:color w:val="000000"/>
                <w:sz w:val="20"/>
                <w:szCs w:val="20"/>
              </w:rPr>
              <w:t>.</w:t>
            </w:r>
            <w:r w:rsidRPr="00D76FE4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Steve</w:t>
            </w:r>
          </w:p>
          <w:p w14:paraId="72BA4EAD" w14:textId="5F6BF0C7" w:rsidR="0029142C" w:rsidRPr="00D76FE4" w:rsidRDefault="0029142C" w:rsidP="009D6CA7">
            <w:pPr>
              <w:rPr>
                <w:rFonts w:cs="Arial"/>
                <w:bCs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bCs/>
                <w:color w:val="000000"/>
                <w:sz w:val="20"/>
                <w:szCs w:val="20"/>
              </w:rPr>
              <w:t>Teacher, Canterbury Technical Institute</w:t>
            </w:r>
          </w:p>
          <w:p w14:paraId="4B00D996" w14:textId="181236BB" w:rsidR="0029142C" w:rsidRPr="00D76FE4" w:rsidRDefault="0029142C" w:rsidP="009D6CA7">
            <w:pPr>
              <w:rPr>
                <w:rFonts w:cs="Arial"/>
                <w:bCs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bCs/>
                <w:color w:val="000000"/>
                <w:sz w:val="20"/>
                <w:szCs w:val="20"/>
              </w:rPr>
              <w:t>Phone - +61433178499</w:t>
            </w:r>
          </w:p>
          <w:p w14:paraId="02182483" w14:textId="77777777" w:rsidR="003342A9" w:rsidRDefault="003342A9" w:rsidP="009D6CA7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14:paraId="174D7355" w14:textId="228F4AF4" w:rsidR="003342A9" w:rsidRDefault="009D6CA7" w:rsidP="009D6CA7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D76FE4">
              <w:rPr>
                <w:rFonts w:cs="Arial"/>
                <w:b/>
                <w:bCs/>
                <w:color w:val="000000"/>
                <w:sz w:val="20"/>
                <w:szCs w:val="20"/>
              </w:rPr>
              <w:t>Mr</w:t>
            </w:r>
            <w:r w:rsidR="004105DE">
              <w:rPr>
                <w:rFonts w:cs="Arial"/>
                <w:b/>
                <w:bCs/>
                <w:color w:val="000000"/>
                <w:sz w:val="20"/>
                <w:szCs w:val="20"/>
              </w:rPr>
              <w:t>.</w:t>
            </w:r>
            <w:r w:rsidRPr="00D76FE4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Vic</w:t>
            </w:r>
            <w:r w:rsidRPr="00D76FE4">
              <w:rPr>
                <w:rFonts w:cs="Arial"/>
                <w:b/>
                <w:bCs/>
                <w:color w:val="000000"/>
                <w:sz w:val="20"/>
                <w:szCs w:val="20"/>
              </w:rPr>
              <w:br/>
            </w:r>
            <w:r w:rsidRPr="00D76FE4">
              <w:rPr>
                <w:rFonts w:cs="Arial"/>
                <w:color w:val="000000"/>
                <w:sz w:val="20"/>
                <w:szCs w:val="20"/>
              </w:rPr>
              <w:t xml:space="preserve">Owner, </w:t>
            </w:r>
            <w:r w:rsidR="008B0A4F">
              <w:rPr>
                <w:rFonts w:cs="Arial"/>
                <w:color w:val="000000"/>
                <w:sz w:val="20"/>
                <w:szCs w:val="20"/>
              </w:rPr>
              <w:t xml:space="preserve">Oporot, </w:t>
            </w:r>
            <w:r w:rsidRPr="00D76FE4">
              <w:rPr>
                <w:rFonts w:cs="Arial"/>
                <w:color w:val="000000"/>
                <w:sz w:val="20"/>
                <w:szCs w:val="20"/>
              </w:rPr>
              <w:t>Brisbane Central</w:t>
            </w:r>
            <w:r w:rsidRPr="00D76FE4">
              <w:rPr>
                <w:rFonts w:cs="Arial"/>
                <w:color w:val="000000"/>
                <w:sz w:val="20"/>
                <w:szCs w:val="20"/>
              </w:rPr>
              <w:br/>
              <w:t>Phone</w:t>
            </w:r>
            <w:r w:rsidR="0029142C" w:rsidRPr="00D76FE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76FE4">
              <w:rPr>
                <w:rFonts w:cs="Arial"/>
                <w:color w:val="000000"/>
                <w:sz w:val="20"/>
                <w:szCs w:val="20"/>
              </w:rPr>
              <w:t>-</w:t>
            </w:r>
            <w:r w:rsidR="0029142C" w:rsidRPr="00D76FE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76FE4">
              <w:rPr>
                <w:rFonts w:cs="Arial"/>
                <w:color w:val="000000"/>
                <w:sz w:val="20"/>
                <w:szCs w:val="20"/>
              </w:rPr>
              <w:t>0730127822</w:t>
            </w:r>
            <w:r w:rsidRPr="00D76FE4">
              <w:rPr>
                <w:sz w:val="20"/>
                <w:szCs w:val="20"/>
              </w:rPr>
              <w:br/>
            </w:r>
          </w:p>
          <w:p w14:paraId="4A129EEA" w14:textId="032E1D2A" w:rsidR="009D6CA7" w:rsidRDefault="00E75356" w:rsidP="009D6CA7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Mr. </w:t>
            </w:r>
            <w:r w:rsidR="009D6CA7" w:rsidRPr="00D76FE4">
              <w:rPr>
                <w:rFonts w:cs="Arial"/>
                <w:b/>
                <w:bCs/>
                <w:color w:val="000000"/>
                <w:sz w:val="20"/>
                <w:szCs w:val="20"/>
              </w:rPr>
              <w:t>Sam Mura</w:t>
            </w:r>
            <w:r w:rsidR="009D6CA7" w:rsidRPr="00D76FE4">
              <w:rPr>
                <w:rFonts w:cs="Arial"/>
                <w:b/>
                <w:bCs/>
                <w:color w:val="000000"/>
                <w:sz w:val="20"/>
                <w:szCs w:val="20"/>
              </w:rPr>
              <w:br/>
            </w:r>
            <w:r w:rsidR="009D6CA7" w:rsidRPr="00D76FE4">
              <w:rPr>
                <w:rFonts w:cs="Arial"/>
                <w:color w:val="000000"/>
                <w:sz w:val="20"/>
                <w:szCs w:val="20"/>
              </w:rPr>
              <w:t>Head Chef, Cosi Ristorante Italiano, Clayfield</w:t>
            </w:r>
            <w:r w:rsidR="009D6CA7" w:rsidRPr="00D76FE4">
              <w:rPr>
                <w:rFonts w:cs="Arial"/>
                <w:color w:val="000000"/>
                <w:sz w:val="20"/>
                <w:szCs w:val="20"/>
              </w:rPr>
              <w:br/>
              <w:t>Phone</w:t>
            </w:r>
            <w:r w:rsidR="0029142C" w:rsidRPr="00D76FE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9D6CA7" w:rsidRPr="00D76FE4">
              <w:rPr>
                <w:rFonts w:cs="Arial"/>
                <w:color w:val="000000"/>
                <w:sz w:val="20"/>
                <w:szCs w:val="20"/>
              </w:rPr>
              <w:t>- 07 3862 2160</w:t>
            </w:r>
          </w:p>
          <w:p w14:paraId="1B218F14" w14:textId="77777777" w:rsidR="00CF68C0" w:rsidRPr="00D76FE4" w:rsidRDefault="00CF68C0" w:rsidP="009D6CA7">
            <w:pPr>
              <w:rPr>
                <w:rFonts w:cs="Arial"/>
                <w:color w:val="000000"/>
                <w:sz w:val="22"/>
              </w:rPr>
            </w:pPr>
          </w:p>
          <w:p w14:paraId="476755CB" w14:textId="77777777" w:rsidR="009D6CA7" w:rsidRPr="00D76FE4" w:rsidRDefault="009D6CA7" w:rsidP="009D6CA7">
            <w:pPr>
              <w:rPr>
                <w:rFonts w:cs="Arial"/>
                <w:color w:val="000000"/>
              </w:rPr>
            </w:pPr>
          </w:p>
          <w:p w14:paraId="62531DF7" w14:textId="77777777" w:rsidR="009D6CA7" w:rsidRPr="00D76FE4" w:rsidRDefault="009D6CA7" w:rsidP="009D6CA7">
            <w:pPr>
              <w:rPr>
                <w:rFonts w:cs="Arial"/>
                <w:b/>
                <w:color w:val="000000"/>
                <w:sz w:val="22"/>
              </w:rPr>
            </w:pPr>
            <w:r w:rsidRPr="00D76FE4">
              <w:rPr>
                <w:rFonts w:cs="Arial"/>
                <w:b/>
                <w:color w:val="000000"/>
                <w:sz w:val="22"/>
              </w:rPr>
              <w:t xml:space="preserve">Thank you for your time and consideration </w:t>
            </w:r>
          </w:p>
          <w:p w14:paraId="39B76D5C" w14:textId="5281B71C" w:rsidR="00EF1A54" w:rsidRPr="00D76FE4" w:rsidRDefault="00EF1A54" w:rsidP="00C01235">
            <w:pPr>
              <w:pStyle w:val="NormalWeb"/>
              <w:rPr>
                <w:rFonts w:asciiTheme="minorHAnsi" w:hAnsiTheme="minorHAnsi"/>
              </w:rPr>
            </w:pPr>
          </w:p>
        </w:tc>
      </w:tr>
    </w:tbl>
    <w:p w14:paraId="75939D9B" w14:textId="52A9ADE9" w:rsidR="0043117B" w:rsidRPr="00D76FE4" w:rsidRDefault="00EF1A54" w:rsidP="000C45FF">
      <w:pPr>
        <w:tabs>
          <w:tab w:val="left" w:pos="990"/>
        </w:tabs>
      </w:pPr>
      <w:r w:rsidRPr="00D76FE4">
        <w:tab/>
      </w:r>
      <w:r w:rsidRPr="00D76FE4">
        <w:tab/>
      </w:r>
      <w:r w:rsidRPr="00D76FE4">
        <w:tab/>
      </w:r>
      <w:r w:rsidRPr="00D76FE4">
        <w:tab/>
      </w:r>
      <w:r w:rsidRPr="00D76FE4">
        <w:tab/>
      </w:r>
      <w:r w:rsidRPr="00D76FE4">
        <w:tab/>
      </w:r>
      <w:r w:rsidRPr="00D76FE4">
        <w:tab/>
      </w:r>
      <w:r w:rsidRPr="00D76FE4">
        <w:tab/>
      </w:r>
    </w:p>
    <w:sectPr w:rsidR="0043117B" w:rsidRPr="00D76FE4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A4C7E" w14:textId="77777777" w:rsidR="003D6678" w:rsidRDefault="003D6678" w:rsidP="000C45FF">
      <w:r>
        <w:separator/>
      </w:r>
    </w:p>
  </w:endnote>
  <w:endnote w:type="continuationSeparator" w:id="0">
    <w:p w14:paraId="115B9336" w14:textId="77777777" w:rsidR="003D6678" w:rsidRDefault="003D667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B272" w14:textId="77777777" w:rsidR="003D6678" w:rsidRDefault="003D6678" w:rsidP="000C45FF">
      <w:r>
        <w:separator/>
      </w:r>
    </w:p>
  </w:footnote>
  <w:footnote w:type="continuationSeparator" w:id="0">
    <w:p w14:paraId="73859D8F" w14:textId="77777777" w:rsidR="003D6678" w:rsidRDefault="003D667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8597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5EFBBF" wp14:editId="7CECC8E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6F22"/>
    <w:multiLevelType w:val="hybridMultilevel"/>
    <w:tmpl w:val="8358557E"/>
    <w:lvl w:ilvl="0" w:tplc="26AE5230">
      <w:numFmt w:val="bullet"/>
      <w:lvlText w:val="●"/>
      <w:lvlJc w:val="left"/>
      <w:pPr>
        <w:ind w:left="875" w:hanging="360"/>
      </w:pPr>
      <w:rPr>
        <w:rFonts w:hint="default"/>
        <w:w w:val="100"/>
      </w:rPr>
    </w:lvl>
    <w:lvl w:ilvl="1" w:tplc="50728700">
      <w:numFmt w:val="bullet"/>
      <w:lvlText w:val="•"/>
      <w:lvlJc w:val="left"/>
      <w:pPr>
        <w:ind w:left="1512" w:hanging="360"/>
      </w:pPr>
      <w:rPr>
        <w:rFonts w:hint="default"/>
      </w:rPr>
    </w:lvl>
    <w:lvl w:ilvl="2" w:tplc="8BACF222">
      <w:numFmt w:val="bullet"/>
      <w:lvlText w:val="•"/>
      <w:lvlJc w:val="left"/>
      <w:pPr>
        <w:ind w:left="2145" w:hanging="360"/>
      </w:pPr>
      <w:rPr>
        <w:rFonts w:hint="default"/>
      </w:rPr>
    </w:lvl>
    <w:lvl w:ilvl="3" w:tplc="A75C0010">
      <w:numFmt w:val="bullet"/>
      <w:lvlText w:val="•"/>
      <w:lvlJc w:val="left"/>
      <w:pPr>
        <w:ind w:left="2777" w:hanging="360"/>
      </w:pPr>
      <w:rPr>
        <w:rFonts w:hint="default"/>
      </w:rPr>
    </w:lvl>
    <w:lvl w:ilvl="4" w:tplc="B58AFAAA">
      <w:numFmt w:val="bullet"/>
      <w:lvlText w:val="•"/>
      <w:lvlJc w:val="left"/>
      <w:pPr>
        <w:ind w:left="3410" w:hanging="360"/>
      </w:pPr>
      <w:rPr>
        <w:rFonts w:hint="default"/>
      </w:rPr>
    </w:lvl>
    <w:lvl w:ilvl="5" w:tplc="D28488B8">
      <w:numFmt w:val="bullet"/>
      <w:lvlText w:val="•"/>
      <w:lvlJc w:val="left"/>
      <w:pPr>
        <w:ind w:left="4042" w:hanging="360"/>
      </w:pPr>
      <w:rPr>
        <w:rFonts w:hint="default"/>
      </w:rPr>
    </w:lvl>
    <w:lvl w:ilvl="6" w:tplc="5F98CD0C">
      <w:numFmt w:val="bullet"/>
      <w:lvlText w:val="•"/>
      <w:lvlJc w:val="left"/>
      <w:pPr>
        <w:ind w:left="4675" w:hanging="360"/>
      </w:pPr>
      <w:rPr>
        <w:rFonts w:hint="default"/>
      </w:rPr>
    </w:lvl>
    <w:lvl w:ilvl="7" w:tplc="CF5ECA10">
      <w:numFmt w:val="bullet"/>
      <w:lvlText w:val="•"/>
      <w:lvlJc w:val="left"/>
      <w:pPr>
        <w:ind w:left="5307" w:hanging="360"/>
      </w:pPr>
      <w:rPr>
        <w:rFonts w:hint="default"/>
      </w:rPr>
    </w:lvl>
    <w:lvl w:ilvl="8" w:tplc="79D2D8A6">
      <w:numFmt w:val="bullet"/>
      <w:lvlText w:val="•"/>
      <w:lvlJc w:val="left"/>
      <w:pPr>
        <w:ind w:left="5940" w:hanging="360"/>
      </w:pPr>
      <w:rPr>
        <w:rFonts w:hint="default"/>
      </w:rPr>
    </w:lvl>
  </w:abstractNum>
  <w:abstractNum w:abstractNumId="1" w15:restartNumberingAfterBreak="0">
    <w:nsid w:val="0BF43D1A"/>
    <w:multiLevelType w:val="hybridMultilevel"/>
    <w:tmpl w:val="9F9CC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32E8E"/>
    <w:multiLevelType w:val="hybridMultilevel"/>
    <w:tmpl w:val="7C902576"/>
    <w:lvl w:ilvl="0" w:tplc="1A1CF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E1BDD"/>
    <w:multiLevelType w:val="multilevel"/>
    <w:tmpl w:val="592A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92F2D"/>
    <w:multiLevelType w:val="hybridMultilevel"/>
    <w:tmpl w:val="D7823A16"/>
    <w:lvl w:ilvl="0" w:tplc="1A1CF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E11E1"/>
    <w:multiLevelType w:val="hybridMultilevel"/>
    <w:tmpl w:val="36723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A09DF"/>
    <w:multiLevelType w:val="hybridMultilevel"/>
    <w:tmpl w:val="20C2272C"/>
    <w:lvl w:ilvl="0" w:tplc="1A1CF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8401E"/>
    <w:multiLevelType w:val="hybridMultilevel"/>
    <w:tmpl w:val="E012B4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C63ED0"/>
    <w:multiLevelType w:val="hybridMultilevel"/>
    <w:tmpl w:val="02F866FE"/>
    <w:lvl w:ilvl="0" w:tplc="1A1CF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7965"/>
    <w:multiLevelType w:val="hybridMultilevel"/>
    <w:tmpl w:val="B41E9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47FBB"/>
    <w:multiLevelType w:val="hybridMultilevel"/>
    <w:tmpl w:val="0D747CE4"/>
    <w:lvl w:ilvl="0" w:tplc="1A1CF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56893"/>
    <w:multiLevelType w:val="multilevel"/>
    <w:tmpl w:val="458E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82436"/>
    <w:multiLevelType w:val="hybridMultilevel"/>
    <w:tmpl w:val="DCC05A94"/>
    <w:lvl w:ilvl="0" w:tplc="1A1CF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B58C1"/>
    <w:multiLevelType w:val="hybridMultilevel"/>
    <w:tmpl w:val="7264C0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C3B9E"/>
    <w:multiLevelType w:val="hybridMultilevel"/>
    <w:tmpl w:val="DD047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E5D17"/>
    <w:multiLevelType w:val="hybridMultilevel"/>
    <w:tmpl w:val="8B909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46B0F"/>
    <w:multiLevelType w:val="hybridMultilevel"/>
    <w:tmpl w:val="6346F410"/>
    <w:lvl w:ilvl="0" w:tplc="1A1CF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F4FA0"/>
    <w:multiLevelType w:val="hybridMultilevel"/>
    <w:tmpl w:val="FC18D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11"/>
  </w:num>
  <w:num w:numId="5">
    <w:abstractNumId w:val="15"/>
  </w:num>
  <w:num w:numId="6">
    <w:abstractNumId w:val="6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4"/>
  </w:num>
  <w:num w:numId="12">
    <w:abstractNumId w:val="16"/>
  </w:num>
  <w:num w:numId="13">
    <w:abstractNumId w:val="10"/>
  </w:num>
  <w:num w:numId="14">
    <w:abstractNumId w:val="13"/>
  </w:num>
  <w:num w:numId="15">
    <w:abstractNumId w:val="7"/>
  </w:num>
  <w:num w:numId="16">
    <w:abstractNumId w:val="9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65"/>
    <w:rsid w:val="0002343B"/>
    <w:rsid w:val="000254D9"/>
    <w:rsid w:val="00034F71"/>
    <w:rsid w:val="00036450"/>
    <w:rsid w:val="00050406"/>
    <w:rsid w:val="00054E7B"/>
    <w:rsid w:val="00062062"/>
    <w:rsid w:val="00065A63"/>
    <w:rsid w:val="000712EB"/>
    <w:rsid w:val="00085B33"/>
    <w:rsid w:val="000863FF"/>
    <w:rsid w:val="000922D3"/>
    <w:rsid w:val="00094499"/>
    <w:rsid w:val="000A1CD7"/>
    <w:rsid w:val="000A1E66"/>
    <w:rsid w:val="000A3418"/>
    <w:rsid w:val="000C45FF"/>
    <w:rsid w:val="000E3FD1"/>
    <w:rsid w:val="000E4C5D"/>
    <w:rsid w:val="000F0248"/>
    <w:rsid w:val="000F4028"/>
    <w:rsid w:val="000F789A"/>
    <w:rsid w:val="001051DB"/>
    <w:rsid w:val="00106291"/>
    <w:rsid w:val="00112054"/>
    <w:rsid w:val="001209AC"/>
    <w:rsid w:val="001219C4"/>
    <w:rsid w:val="00132974"/>
    <w:rsid w:val="00133A9E"/>
    <w:rsid w:val="00135058"/>
    <w:rsid w:val="00140AAB"/>
    <w:rsid w:val="00145D16"/>
    <w:rsid w:val="00146932"/>
    <w:rsid w:val="001525E1"/>
    <w:rsid w:val="00152A76"/>
    <w:rsid w:val="001645E6"/>
    <w:rsid w:val="00165D78"/>
    <w:rsid w:val="00167CE5"/>
    <w:rsid w:val="00180329"/>
    <w:rsid w:val="0019001F"/>
    <w:rsid w:val="001A21BD"/>
    <w:rsid w:val="001A53B0"/>
    <w:rsid w:val="001A74A5"/>
    <w:rsid w:val="001B2ABD"/>
    <w:rsid w:val="001C64AF"/>
    <w:rsid w:val="001D3447"/>
    <w:rsid w:val="001D7E79"/>
    <w:rsid w:val="001E0391"/>
    <w:rsid w:val="001E1759"/>
    <w:rsid w:val="001E2C32"/>
    <w:rsid w:val="001F1ECC"/>
    <w:rsid w:val="001F5C87"/>
    <w:rsid w:val="00201EFD"/>
    <w:rsid w:val="00205011"/>
    <w:rsid w:val="002146DA"/>
    <w:rsid w:val="00232E5D"/>
    <w:rsid w:val="002400EB"/>
    <w:rsid w:val="002442DA"/>
    <w:rsid w:val="00254452"/>
    <w:rsid w:val="00255C7A"/>
    <w:rsid w:val="00256CF7"/>
    <w:rsid w:val="002637C1"/>
    <w:rsid w:val="00265A4A"/>
    <w:rsid w:val="00270D91"/>
    <w:rsid w:val="00281FD5"/>
    <w:rsid w:val="002867B7"/>
    <w:rsid w:val="0029142C"/>
    <w:rsid w:val="002A2C11"/>
    <w:rsid w:val="002D7322"/>
    <w:rsid w:val="002F69D1"/>
    <w:rsid w:val="0030481B"/>
    <w:rsid w:val="003066D7"/>
    <w:rsid w:val="003156FC"/>
    <w:rsid w:val="00317140"/>
    <w:rsid w:val="003234E5"/>
    <w:rsid w:val="00323FEF"/>
    <w:rsid w:val="003254B5"/>
    <w:rsid w:val="003342A9"/>
    <w:rsid w:val="00337DD6"/>
    <w:rsid w:val="00343FF2"/>
    <w:rsid w:val="00345AFA"/>
    <w:rsid w:val="00347D3D"/>
    <w:rsid w:val="003504C6"/>
    <w:rsid w:val="0035073A"/>
    <w:rsid w:val="00364E95"/>
    <w:rsid w:val="0037121F"/>
    <w:rsid w:val="00371E99"/>
    <w:rsid w:val="0038314B"/>
    <w:rsid w:val="0039269C"/>
    <w:rsid w:val="00397E6E"/>
    <w:rsid w:val="003A5E3F"/>
    <w:rsid w:val="003A6B7D"/>
    <w:rsid w:val="003B06CA"/>
    <w:rsid w:val="003D6678"/>
    <w:rsid w:val="003F0101"/>
    <w:rsid w:val="003F5422"/>
    <w:rsid w:val="003F6C96"/>
    <w:rsid w:val="00405DF2"/>
    <w:rsid w:val="004071FC"/>
    <w:rsid w:val="004105DE"/>
    <w:rsid w:val="00410CE9"/>
    <w:rsid w:val="004121E0"/>
    <w:rsid w:val="00413DE7"/>
    <w:rsid w:val="00424A0E"/>
    <w:rsid w:val="00431820"/>
    <w:rsid w:val="0043334A"/>
    <w:rsid w:val="00442E7A"/>
    <w:rsid w:val="00444A82"/>
    <w:rsid w:val="00445900"/>
    <w:rsid w:val="00445947"/>
    <w:rsid w:val="00445C04"/>
    <w:rsid w:val="004539D2"/>
    <w:rsid w:val="00456C48"/>
    <w:rsid w:val="00456D38"/>
    <w:rsid w:val="004813B3"/>
    <w:rsid w:val="004832B7"/>
    <w:rsid w:val="00492FFE"/>
    <w:rsid w:val="00494C00"/>
    <w:rsid w:val="00496591"/>
    <w:rsid w:val="004A26C0"/>
    <w:rsid w:val="004B0B1E"/>
    <w:rsid w:val="004B0DB6"/>
    <w:rsid w:val="004C4A56"/>
    <w:rsid w:val="004C63E4"/>
    <w:rsid w:val="004D0EEC"/>
    <w:rsid w:val="004D3011"/>
    <w:rsid w:val="004E70FD"/>
    <w:rsid w:val="004F691A"/>
    <w:rsid w:val="00504AA1"/>
    <w:rsid w:val="0050687E"/>
    <w:rsid w:val="0051082F"/>
    <w:rsid w:val="00517354"/>
    <w:rsid w:val="005218E1"/>
    <w:rsid w:val="005262AC"/>
    <w:rsid w:val="00527262"/>
    <w:rsid w:val="00532C29"/>
    <w:rsid w:val="00535BEE"/>
    <w:rsid w:val="00535FCA"/>
    <w:rsid w:val="005558D6"/>
    <w:rsid w:val="00570FF1"/>
    <w:rsid w:val="005721EA"/>
    <w:rsid w:val="005824FE"/>
    <w:rsid w:val="00586EAE"/>
    <w:rsid w:val="00596B70"/>
    <w:rsid w:val="00597BDA"/>
    <w:rsid w:val="005A7A46"/>
    <w:rsid w:val="005B71F8"/>
    <w:rsid w:val="005C4E61"/>
    <w:rsid w:val="005C67D6"/>
    <w:rsid w:val="005D65BA"/>
    <w:rsid w:val="005E2C3B"/>
    <w:rsid w:val="005E39D5"/>
    <w:rsid w:val="005E3E00"/>
    <w:rsid w:val="005E7D64"/>
    <w:rsid w:val="00600670"/>
    <w:rsid w:val="00604BB3"/>
    <w:rsid w:val="00604FD8"/>
    <w:rsid w:val="00605854"/>
    <w:rsid w:val="006162BA"/>
    <w:rsid w:val="0062123A"/>
    <w:rsid w:val="00624108"/>
    <w:rsid w:val="006437F9"/>
    <w:rsid w:val="00644E55"/>
    <w:rsid w:val="00646E75"/>
    <w:rsid w:val="0066389E"/>
    <w:rsid w:val="00675193"/>
    <w:rsid w:val="006771D0"/>
    <w:rsid w:val="00697642"/>
    <w:rsid w:val="006A5A07"/>
    <w:rsid w:val="006E150B"/>
    <w:rsid w:val="006E453C"/>
    <w:rsid w:val="006E607D"/>
    <w:rsid w:val="006F1101"/>
    <w:rsid w:val="006F70A3"/>
    <w:rsid w:val="006F7C5D"/>
    <w:rsid w:val="00715FCB"/>
    <w:rsid w:val="00716CE1"/>
    <w:rsid w:val="00743101"/>
    <w:rsid w:val="00751C66"/>
    <w:rsid w:val="00752021"/>
    <w:rsid w:val="00752FA7"/>
    <w:rsid w:val="007571A1"/>
    <w:rsid w:val="00765A8A"/>
    <w:rsid w:val="00770074"/>
    <w:rsid w:val="007775E1"/>
    <w:rsid w:val="007867A0"/>
    <w:rsid w:val="007927F5"/>
    <w:rsid w:val="007A506A"/>
    <w:rsid w:val="007B0E8A"/>
    <w:rsid w:val="007B20F1"/>
    <w:rsid w:val="007C23DB"/>
    <w:rsid w:val="007C2A56"/>
    <w:rsid w:val="007D6951"/>
    <w:rsid w:val="007E2DAD"/>
    <w:rsid w:val="007E664C"/>
    <w:rsid w:val="00802CA0"/>
    <w:rsid w:val="00812971"/>
    <w:rsid w:val="00825E49"/>
    <w:rsid w:val="0084077C"/>
    <w:rsid w:val="00844DA2"/>
    <w:rsid w:val="0085189D"/>
    <w:rsid w:val="00871656"/>
    <w:rsid w:val="00880B32"/>
    <w:rsid w:val="0088258E"/>
    <w:rsid w:val="00883FD1"/>
    <w:rsid w:val="008B0A4F"/>
    <w:rsid w:val="008B1EAF"/>
    <w:rsid w:val="008B524B"/>
    <w:rsid w:val="008C20CC"/>
    <w:rsid w:val="008C2FB8"/>
    <w:rsid w:val="008C31E0"/>
    <w:rsid w:val="008D4A7C"/>
    <w:rsid w:val="008E1924"/>
    <w:rsid w:val="008F58EE"/>
    <w:rsid w:val="00903D4F"/>
    <w:rsid w:val="00906E88"/>
    <w:rsid w:val="00913D0A"/>
    <w:rsid w:val="0092551C"/>
    <w:rsid w:val="009260CD"/>
    <w:rsid w:val="009342F2"/>
    <w:rsid w:val="00952C25"/>
    <w:rsid w:val="0095314B"/>
    <w:rsid w:val="00961442"/>
    <w:rsid w:val="00964E61"/>
    <w:rsid w:val="00966F91"/>
    <w:rsid w:val="00971CD2"/>
    <w:rsid w:val="00982565"/>
    <w:rsid w:val="009900BE"/>
    <w:rsid w:val="00991F0D"/>
    <w:rsid w:val="00995AE9"/>
    <w:rsid w:val="00996121"/>
    <w:rsid w:val="009A4FDD"/>
    <w:rsid w:val="009B1AC5"/>
    <w:rsid w:val="009B53BF"/>
    <w:rsid w:val="009C33BF"/>
    <w:rsid w:val="009C53BC"/>
    <w:rsid w:val="009D6CA7"/>
    <w:rsid w:val="009D790C"/>
    <w:rsid w:val="009F0ABB"/>
    <w:rsid w:val="009F0EEA"/>
    <w:rsid w:val="00A03A8F"/>
    <w:rsid w:val="00A15BF0"/>
    <w:rsid w:val="00A2118D"/>
    <w:rsid w:val="00A228D5"/>
    <w:rsid w:val="00A40107"/>
    <w:rsid w:val="00A5377A"/>
    <w:rsid w:val="00A6346D"/>
    <w:rsid w:val="00A67D31"/>
    <w:rsid w:val="00A81C4F"/>
    <w:rsid w:val="00A841BD"/>
    <w:rsid w:val="00A94C3C"/>
    <w:rsid w:val="00AA28F0"/>
    <w:rsid w:val="00AA3298"/>
    <w:rsid w:val="00AA3EEB"/>
    <w:rsid w:val="00AA5D33"/>
    <w:rsid w:val="00AA6E09"/>
    <w:rsid w:val="00AC08C9"/>
    <w:rsid w:val="00AD10B6"/>
    <w:rsid w:val="00AD76E2"/>
    <w:rsid w:val="00AF0A53"/>
    <w:rsid w:val="00B02206"/>
    <w:rsid w:val="00B20152"/>
    <w:rsid w:val="00B3063A"/>
    <w:rsid w:val="00B359E4"/>
    <w:rsid w:val="00B42D89"/>
    <w:rsid w:val="00B55188"/>
    <w:rsid w:val="00B57D98"/>
    <w:rsid w:val="00B70850"/>
    <w:rsid w:val="00B903A1"/>
    <w:rsid w:val="00B92230"/>
    <w:rsid w:val="00BA5F01"/>
    <w:rsid w:val="00BB0F8F"/>
    <w:rsid w:val="00BB33C7"/>
    <w:rsid w:val="00BC09DB"/>
    <w:rsid w:val="00BD2809"/>
    <w:rsid w:val="00BE3EEF"/>
    <w:rsid w:val="00BE6CFF"/>
    <w:rsid w:val="00C01235"/>
    <w:rsid w:val="00C01BA9"/>
    <w:rsid w:val="00C066B6"/>
    <w:rsid w:val="00C15283"/>
    <w:rsid w:val="00C168CC"/>
    <w:rsid w:val="00C17341"/>
    <w:rsid w:val="00C22372"/>
    <w:rsid w:val="00C26457"/>
    <w:rsid w:val="00C346A5"/>
    <w:rsid w:val="00C37BA1"/>
    <w:rsid w:val="00C43D63"/>
    <w:rsid w:val="00C4674C"/>
    <w:rsid w:val="00C506CF"/>
    <w:rsid w:val="00C55136"/>
    <w:rsid w:val="00C5712F"/>
    <w:rsid w:val="00C7132C"/>
    <w:rsid w:val="00C72BED"/>
    <w:rsid w:val="00C7553D"/>
    <w:rsid w:val="00C83949"/>
    <w:rsid w:val="00C854DD"/>
    <w:rsid w:val="00C87F03"/>
    <w:rsid w:val="00C9578B"/>
    <w:rsid w:val="00CB0055"/>
    <w:rsid w:val="00CB0E5C"/>
    <w:rsid w:val="00CB6E43"/>
    <w:rsid w:val="00CC189D"/>
    <w:rsid w:val="00CC72F0"/>
    <w:rsid w:val="00CE4596"/>
    <w:rsid w:val="00CF39DA"/>
    <w:rsid w:val="00CF4E3B"/>
    <w:rsid w:val="00CF68C0"/>
    <w:rsid w:val="00D00D16"/>
    <w:rsid w:val="00D0438B"/>
    <w:rsid w:val="00D15E7E"/>
    <w:rsid w:val="00D2522B"/>
    <w:rsid w:val="00D2736A"/>
    <w:rsid w:val="00D3036A"/>
    <w:rsid w:val="00D371A9"/>
    <w:rsid w:val="00D422DE"/>
    <w:rsid w:val="00D54285"/>
    <w:rsid w:val="00D5459D"/>
    <w:rsid w:val="00D75EE6"/>
    <w:rsid w:val="00D76FE4"/>
    <w:rsid w:val="00D85525"/>
    <w:rsid w:val="00D85B33"/>
    <w:rsid w:val="00D93BA8"/>
    <w:rsid w:val="00DA1F4D"/>
    <w:rsid w:val="00DC347F"/>
    <w:rsid w:val="00DD049E"/>
    <w:rsid w:val="00DD172A"/>
    <w:rsid w:val="00DD226A"/>
    <w:rsid w:val="00DE37F6"/>
    <w:rsid w:val="00DF2358"/>
    <w:rsid w:val="00DF5873"/>
    <w:rsid w:val="00E210D0"/>
    <w:rsid w:val="00E211EC"/>
    <w:rsid w:val="00E2184A"/>
    <w:rsid w:val="00E21EC7"/>
    <w:rsid w:val="00E25A26"/>
    <w:rsid w:val="00E32DDB"/>
    <w:rsid w:val="00E35C62"/>
    <w:rsid w:val="00E4381A"/>
    <w:rsid w:val="00E46A2D"/>
    <w:rsid w:val="00E50B65"/>
    <w:rsid w:val="00E55D74"/>
    <w:rsid w:val="00E75356"/>
    <w:rsid w:val="00E76407"/>
    <w:rsid w:val="00E774D7"/>
    <w:rsid w:val="00E8457D"/>
    <w:rsid w:val="00EA54B4"/>
    <w:rsid w:val="00EB3091"/>
    <w:rsid w:val="00EC1BD0"/>
    <w:rsid w:val="00EC78AF"/>
    <w:rsid w:val="00ED53E0"/>
    <w:rsid w:val="00EF1A54"/>
    <w:rsid w:val="00EF5266"/>
    <w:rsid w:val="00F12A27"/>
    <w:rsid w:val="00F2590B"/>
    <w:rsid w:val="00F26BDB"/>
    <w:rsid w:val="00F30DDA"/>
    <w:rsid w:val="00F32122"/>
    <w:rsid w:val="00F45F10"/>
    <w:rsid w:val="00F47ADA"/>
    <w:rsid w:val="00F60274"/>
    <w:rsid w:val="00F63509"/>
    <w:rsid w:val="00F63D69"/>
    <w:rsid w:val="00F66E39"/>
    <w:rsid w:val="00F77FB9"/>
    <w:rsid w:val="00F96E2F"/>
    <w:rsid w:val="00FA65A5"/>
    <w:rsid w:val="00FB068F"/>
    <w:rsid w:val="00FB427A"/>
    <w:rsid w:val="00FC4650"/>
    <w:rsid w:val="00FC6843"/>
    <w:rsid w:val="00FE0D9D"/>
    <w:rsid w:val="00FE1823"/>
    <w:rsid w:val="00FE6CB1"/>
    <w:rsid w:val="00F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49CB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56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6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AA3298"/>
    <w:pPr>
      <w:ind w:left="720"/>
      <w:contextualSpacing/>
    </w:pPr>
  </w:style>
  <w:style w:type="paragraph" w:styleId="NormalWeb">
    <w:name w:val="Normal (Web)"/>
    <w:basedOn w:val="Normal"/>
    <w:rsid w:val="0088258E"/>
    <w:pPr>
      <w:spacing w:before="100" w:beforeAutospacing="1" w:after="115"/>
    </w:pPr>
    <w:rPr>
      <w:rFonts w:ascii="Times New Roman" w:eastAsia="Times New Roman" w:hAnsi="Times New Roman" w:cs="Times New Roman"/>
      <w:sz w:val="24"/>
      <w:szCs w:val="24"/>
      <w:lang w:eastAsia="en-US" w:bidi="bn-IN"/>
    </w:rPr>
  </w:style>
  <w:style w:type="paragraph" w:styleId="BodyText">
    <w:name w:val="Body Text"/>
    <w:basedOn w:val="Normal"/>
    <w:link w:val="BodyTextChar"/>
    <w:uiPriority w:val="1"/>
    <w:qFormat/>
    <w:rsid w:val="00644E55"/>
    <w:pPr>
      <w:widowControl w:val="0"/>
      <w:autoSpaceDE w:val="0"/>
      <w:autoSpaceDN w:val="0"/>
      <w:spacing w:before="3"/>
      <w:ind w:left="875" w:hanging="360"/>
    </w:pPr>
    <w:rPr>
      <w:rFonts w:ascii="Arial" w:eastAsia="Arial" w:hAnsi="Arial" w:cs="Arial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44E55"/>
    <w:rPr>
      <w:rFonts w:ascii="Arial" w:eastAsia="Arial" w:hAnsi="Arial" w:cs="Arial"/>
      <w:sz w:val="18"/>
      <w:szCs w:val="18"/>
      <w:lang w:eastAsia="en-US"/>
    </w:rPr>
  </w:style>
  <w:style w:type="character" w:customStyle="1" w:styleId="gi">
    <w:name w:val="gi"/>
    <w:basedOn w:val="DefaultParagraphFont"/>
    <w:rsid w:val="004C4A56"/>
  </w:style>
  <w:style w:type="character" w:styleId="FollowedHyperlink">
    <w:name w:val="FollowedHyperlink"/>
    <w:basedOn w:val="DefaultParagraphFont"/>
    <w:uiPriority w:val="99"/>
    <w:semiHidden/>
    <w:unhideWhenUsed/>
    <w:rsid w:val="004121E0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uhitrahma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ahmanmuhit19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muhit-rahman-2a3636165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it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7A6CDE3C2B4D22A5806F59CE0A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75C4-0902-4548-B2ED-291A9BAE3FE2}"/>
      </w:docPartPr>
      <w:docPartBody>
        <w:p w:rsidR="00EB7DE1" w:rsidRDefault="00BA6D6B">
          <w:pPr>
            <w:pStyle w:val="EA7A6CDE3C2B4D22A5806F59CE0A8FCF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FE"/>
    <w:rsid w:val="000C3755"/>
    <w:rsid w:val="000C3BD6"/>
    <w:rsid w:val="00107A2E"/>
    <w:rsid w:val="00127CB3"/>
    <w:rsid w:val="002103D1"/>
    <w:rsid w:val="00251228"/>
    <w:rsid w:val="00261999"/>
    <w:rsid w:val="002640E6"/>
    <w:rsid w:val="002B6FA2"/>
    <w:rsid w:val="002F4A72"/>
    <w:rsid w:val="003C4DCD"/>
    <w:rsid w:val="005114C0"/>
    <w:rsid w:val="00537589"/>
    <w:rsid w:val="00574CC9"/>
    <w:rsid w:val="0059567D"/>
    <w:rsid w:val="00782E41"/>
    <w:rsid w:val="0084288B"/>
    <w:rsid w:val="00A135ED"/>
    <w:rsid w:val="00A42527"/>
    <w:rsid w:val="00AD24D3"/>
    <w:rsid w:val="00BA67BC"/>
    <w:rsid w:val="00BA6D6B"/>
    <w:rsid w:val="00C63B27"/>
    <w:rsid w:val="00DA76C4"/>
    <w:rsid w:val="00EB7DE1"/>
    <w:rsid w:val="00F04BFE"/>
    <w:rsid w:val="00F5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13B0D8502D452E941A5BD0B66CEDA3">
    <w:name w:val="D213B0D8502D452E941A5BD0B66CEDA3"/>
  </w:style>
  <w:style w:type="paragraph" w:customStyle="1" w:styleId="5D49AC66EF0643FDB2634509D5B07943">
    <w:name w:val="5D49AC66EF0643FDB2634509D5B07943"/>
  </w:style>
  <w:style w:type="paragraph" w:customStyle="1" w:styleId="5A25AF6B0FC443A097AAD2E796C3B8D1">
    <w:name w:val="5A25AF6B0FC443A097AAD2E796C3B8D1"/>
  </w:style>
  <w:style w:type="paragraph" w:customStyle="1" w:styleId="57A8E00E31D74D41B4E5B56B8C02A104">
    <w:name w:val="57A8E00E31D74D41B4E5B56B8C02A104"/>
  </w:style>
  <w:style w:type="paragraph" w:customStyle="1" w:styleId="EA7A6CDE3C2B4D22A5806F59CE0A8FCF">
    <w:name w:val="EA7A6CDE3C2B4D22A5806F59CE0A8FCF"/>
  </w:style>
  <w:style w:type="paragraph" w:customStyle="1" w:styleId="9DE466E0BCDC4B069B926D88A58FFF31">
    <w:name w:val="9DE466E0BCDC4B069B926D88A58FFF31"/>
  </w:style>
  <w:style w:type="paragraph" w:customStyle="1" w:styleId="AF9DB55B4C394BCC8D891F982E546401">
    <w:name w:val="AF9DB55B4C394BCC8D891F982E546401"/>
  </w:style>
  <w:style w:type="paragraph" w:customStyle="1" w:styleId="EA909CE9FB374D8EBDC4C527697E57B9">
    <w:name w:val="EA909CE9FB374D8EBDC4C527697E57B9"/>
  </w:style>
  <w:style w:type="paragraph" w:customStyle="1" w:styleId="E80C91F44D52403884827DCBA6DD9C99">
    <w:name w:val="E80C91F44D52403884827DCBA6DD9C99"/>
  </w:style>
  <w:style w:type="paragraph" w:customStyle="1" w:styleId="63DD3AFD818645F1A33975A94AEF0192">
    <w:name w:val="63DD3AFD818645F1A33975A94AEF019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F6E5A0EEC02419495D31469282394DC">
    <w:name w:val="CF6E5A0EEC02419495D31469282394DC"/>
  </w:style>
  <w:style w:type="paragraph" w:customStyle="1" w:styleId="3D0BC37ECA7C4D86B0F352C80354E444">
    <w:name w:val="3D0BC37ECA7C4D86B0F352C80354E444"/>
  </w:style>
  <w:style w:type="paragraph" w:customStyle="1" w:styleId="42EADD8C057C4396946F2F007ADBBBBF">
    <w:name w:val="42EADD8C057C4396946F2F007ADBBBBF"/>
  </w:style>
  <w:style w:type="paragraph" w:customStyle="1" w:styleId="03090E75D6B940D08192B91D8DDAE8D4">
    <w:name w:val="03090E75D6B940D08192B91D8DDAE8D4"/>
  </w:style>
  <w:style w:type="paragraph" w:customStyle="1" w:styleId="D5BF24D841A542D4B6A07911A96A60D0">
    <w:name w:val="D5BF24D841A542D4B6A07911A96A60D0"/>
  </w:style>
  <w:style w:type="paragraph" w:customStyle="1" w:styleId="F419AFD1C2F44E81B57C05566E518DF5">
    <w:name w:val="F419AFD1C2F44E81B57C05566E518DF5"/>
  </w:style>
  <w:style w:type="paragraph" w:customStyle="1" w:styleId="9D2EECD60C404CAE9E6540A72E9F218C">
    <w:name w:val="9D2EECD60C404CAE9E6540A72E9F218C"/>
  </w:style>
  <w:style w:type="paragraph" w:customStyle="1" w:styleId="9BE6F06CE54F4F51A09C11BFEE00EA44">
    <w:name w:val="9BE6F06CE54F4F51A09C11BFEE00EA44"/>
  </w:style>
  <w:style w:type="paragraph" w:customStyle="1" w:styleId="DC6D790B5CB140C3B445477AC77D3D13">
    <w:name w:val="DC6D790B5CB140C3B445477AC77D3D13"/>
  </w:style>
  <w:style w:type="paragraph" w:customStyle="1" w:styleId="FF797D24BB19421EA2A89D28D0687AB6">
    <w:name w:val="FF797D24BB19421EA2A89D28D0687AB6"/>
  </w:style>
  <w:style w:type="paragraph" w:customStyle="1" w:styleId="47FFD0CFF88E43938AECF23D20DAC2AB">
    <w:name w:val="47FFD0CFF88E43938AECF23D20DAC2AB"/>
  </w:style>
  <w:style w:type="paragraph" w:customStyle="1" w:styleId="887CC10A5C8C4F0398CD1E596B31F058">
    <w:name w:val="887CC10A5C8C4F0398CD1E596B31F058"/>
  </w:style>
  <w:style w:type="paragraph" w:customStyle="1" w:styleId="C06018B29DDC497DA0C611FDAEA120F1">
    <w:name w:val="C06018B29DDC497DA0C611FDAEA120F1"/>
  </w:style>
  <w:style w:type="paragraph" w:customStyle="1" w:styleId="98157F674EC544DEA17A8D62C7E1D610">
    <w:name w:val="98157F674EC544DEA17A8D62C7E1D610"/>
  </w:style>
  <w:style w:type="paragraph" w:customStyle="1" w:styleId="AF32F0404EB540F0B35DC61F92FB5358">
    <w:name w:val="AF32F0404EB540F0B35DC61F92FB5358"/>
  </w:style>
  <w:style w:type="paragraph" w:customStyle="1" w:styleId="A60A3CFB40EC4E9582665207D3684976">
    <w:name w:val="A60A3CFB40EC4E9582665207D3684976"/>
  </w:style>
  <w:style w:type="paragraph" w:customStyle="1" w:styleId="74748927448B4E4DB9DDD971B66E3157">
    <w:name w:val="74748927448B4E4DB9DDD971B66E3157"/>
  </w:style>
  <w:style w:type="paragraph" w:customStyle="1" w:styleId="B1E9655E80644C62AB3B2353BBB521B9">
    <w:name w:val="B1E9655E80644C62AB3B2353BBB521B9"/>
  </w:style>
  <w:style w:type="paragraph" w:customStyle="1" w:styleId="79ADDB1D9BC44387B12F62B8D4244960">
    <w:name w:val="79ADDB1D9BC44387B12F62B8D4244960"/>
  </w:style>
  <w:style w:type="paragraph" w:customStyle="1" w:styleId="C555F1CC094746149A51511FB6FD0DE0">
    <w:name w:val="C555F1CC094746149A51511FB6FD0DE0"/>
  </w:style>
  <w:style w:type="paragraph" w:customStyle="1" w:styleId="AF3D4DCAD2864C92A1EF21FC2388CC57">
    <w:name w:val="AF3D4DCAD2864C92A1EF21FC2388CC57"/>
  </w:style>
  <w:style w:type="paragraph" w:customStyle="1" w:styleId="7EF1F34E51794016AE920899A58DAA5D">
    <w:name w:val="7EF1F34E51794016AE920899A58DAA5D"/>
  </w:style>
  <w:style w:type="paragraph" w:customStyle="1" w:styleId="1EC0D7FD7DDF412CB8F4C63A99E5FAA9">
    <w:name w:val="1EC0D7FD7DDF412CB8F4C63A99E5FAA9"/>
  </w:style>
  <w:style w:type="paragraph" w:customStyle="1" w:styleId="18235897E2984D2B8FEB5E5F7957EADB">
    <w:name w:val="18235897E2984D2B8FEB5E5F7957EADB"/>
  </w:style>
  <w:style w:type="paragraph" w:customStyle="1" w:styleId="F7E4E1AC2FE9434F902A46AAB0A555B4">
    <w:name w:val="F7E4E1AC2FE9434F902A46AAB0A555B4"/>
  </w:style>
  <w:style w:type="paragraph" w:customStyle="1" w:styleId="B07025865EFF47BE8D2FC78F53F33592">
    <w:name w:val="B07025865EFF47BE8D2FC78F53F33592"/>
  </w:style>
  <w:style w:type="paragraph" w:customStyle="1" w:styleId="E3C69C4F9F1443C2A905FEE1BA9C69D4">
    <w:name w:val="E3C69C4F9F1443C2A905FEE1BA9C69D4"/>
  </w:style>
  <w:style w:type="paragraph" w:customStyle="1" w:styleId="96177F2EBC8442F09FA9B0C5EE0B0F37">
    <w:name w:val="96177F2EBC8442F09FA9B0C5EE0B0F37"/>
  </w:style>
  <w:style w:type="paragraph" w:customStyle="1" w:styleId="B80A5838F05F4046B0FC1B5508B08B78">
    <w:name w:val="B80A5838F05F4046B0FC1B5508B08B78"/>
  </w:style>
  <w:style w:type="paragraph" w:customStyle="1" w:styleId="0BE29647C6ED4AF7B899FC1182309561">
    <w:name w:val="0BE29647C6ED4AF7B899FC118230956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5DDC1DE3E634626A0553170304D0174">
    <w:name w:val="A5DDC1DE3E634626A0553170304D0174"/>
  </w:style>
  <w:style w:type="paragraph" w:customStyle="1" w:styleId="E36DDACE2D644E62A09FAFECCC6713AE">
    <w:name w:val="E36DDACE2D644E62A09FAFECCC6713AE"/>
    <w:rsid w:val="00F04BFE"/>
  </w:style>
  <w:style w:type="paragraph" w:customStyle="1" w:styleId="1D716B252DE847F4BB11560E81BD5BBB">
    <w:name w:val="1D716B252DE847F4BB11560E81BD5BBB"/>
    <w:rsid w:val="00F04BFE"/>
  </w:style>
  <w:style w:type="paragraph" w:customStyle="1" w:styleId="E79345BB39D541F5AD4F7B38A51C4BCE">
    <w:name w:val="E79345BB39D541F5AD4F7B38A51C4BCE"/>
    <w:rsid w:val="00F04BFE"/>
  </w:style>
  <w:style w:type="paragraph" w:customStyle="1" w:styleId="C23D8EB3F7D748FBBDB7E5EAEC0FAD8B">
    <w:name w:val="C23D8EB3F7D748FBBDB7E5EAEC0FAD8B"/>
    <w:rsid w:val="00F04BFE"/>
  </w:style>
  <w:style w:type="paragraph" w:customStyle="1" w:styleId="E013EEA670404D819E0AA0D6184C6F5D">
    <w:name w:val="E013EEA670404D819E0AA0D6184C6F5D"/>
    <w:rsid w:val="00F04BFE"/>
  </w:style>
  <w:style w:type="paragraph" w:customStyle="1" w:styleId="809BE1FE1F84472A9B71389D048EEC42">
    <w:name w:val="809BE1FE1F84472A9B71389D048EEC42"/>
    <w:rsid w:val="00F04BFE"/>
  </w:style>
  <w:style w:type="paragraph" w:customStyle="1" w:styleId="FECBCEB27E924B7E8DD4B2B0FC888E14">
    <w:name w:val="FECBCEB27E924B7E8DD4B2B0FC888E14"/>
    <w:rsid w:val="00F04BFE"/>
  </w:style>
  <w:style w:type="paragraph" w:customStyle="1" w:styleId="3E106BECC5974C16BC9A584833524B5A">
    <w:name w:val="3E106BECC5974C16BC9A584833524B5A"/>
    <w:rsid w:val="00F04BFE"/>
  </w:style>
  <w:style w:type="paragraph" w:customStyle="1" w:styleId="9CCA1532E26F47CA90407435C94720D8">
    <w:name w:val="9CCA1532E26F47CA90407435C94720D8"/>
    <w:rsid w:val="00F04BFE"/>
  </w:style>
  <w:style w:type="paragraph" w:customStyle="1" w:styleId="6F45E69E8055420F85C0F01BF81FD179">
    <w:name w:val="6F45E69E8055420F85C0F01BF81FD179"/>
    <w:rsid w:val="00F04BFE"/>
  </w:style>
  <w:style w:type="paragraph" w:customStyle="1" w:styleId="3F25A7BEE93D4849BA77506A85850AA0">
    <w:name w:val="3F25A7BEE93D4849BA77506A85850AA0"/>
    <w:rsid w:val="008428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2019-10-07T06:58:00Z</dcterms:created>
  <dcterms:modified xsi:type="dcterms:W3CDTF">2019-10-13T11:35:00Z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